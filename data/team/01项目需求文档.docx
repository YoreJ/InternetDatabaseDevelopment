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240604619"/>
        <w:docPartObj>
          <w:docPartGallery w:val="autotext"/>
        </w:docPartObj>
      </w:sdtPr>
      <w:sdtEndPr>
        <w:rPr>
          <w:rFonts w:ascii="黑体" w:hAnsi="宋体" w:eastAsia="黑体" w:cs="宋体"/>
          <w:bCs/>
          <w:sz w:val="52"/>
          <w:szCs w:val="28"/>
        </w:rPr>
      </w:sdtEndPr>
      <w:sdtContent>
        <w:p w14:paraId="71DDB319">
          <w:pPr>
            <w:spacing w:line="360" w:lineRule="auto"/>
            <w:ind w:firstLine="480"/>
          </w:pPr>
          <w:bookmarkStart w:id="4" w:name="_GoBack"/>
          <w:bookmarkEnd w:id="4"/>
          <w: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column">
                      <wp:posOffset>-2763520</wp:posOffset>
                    </wp:positionH>
                    <wp:positionV relativeFrom="paragraph">
                      <wp:posOffset>541020</wp:posOffset>
                    </wp:positionV>
                    <wp:extent cx="10680700" cy="7842250"/>
                    <wp:effectExtent l="9525" t="9525" r="0" b="0"/>
                    <wp:wrapNone/>
                    <wp:docPr id="16" name="组合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5400000">
                              <a:off x="0" y="0"/>
                              <a:ext cx="10680700" cy="7842250"/>
                              <a:chOff x="-1524002" y="1344709"/>
                              <a:chExt cx="12858750" cy="7432318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图片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1278860" y="-1458153"/>
                                <a:ext cx="7253026" cy="12858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" name="矩形 19"/>
                            <wps:cNvSpPr/>
                            <wps:spPr>
                              <a:xfrm>
                                <a:off x="-1524000" y="4584637"/>
                                <a:ext cx="6285359" cy="41923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合 4" o:spid="_x0000_s1026" o:spt="203" style="position:absolute;left:0pt;margin-left:-217.6pt;margin-top:42.6pt;height:617.5pt;width:841pt;rotation:5898240f;z-index:-251656192;mso-width-relative:page;mso-height-relative:page;" coordorigin="-1524002,1344709" coordsize="12858750,7432318" o:gfxdata="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">
                    <o:lock v:ext="edit" aspectratio="f"/>
                    <v:shape id="_x0000_s1026" o:spid="_x0000_s1026" o:spt="75" type="#_x0000_t75" style="position:absolute;left:1278860;top:-1458153;height:12858750;width:7253026;rotation:5898240f;" filled="f" o:preferrelative="t" stroked="f" coordsize="21600,21600" o:gfxdata="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1G7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rect id="_x0000_s1026" o:spid="_x0000_s1026" o:spt="1" style="position:absolute;left:-1524000;top:4584637;height:4192390;width:6285359;v-text-anchor:middle;" fillcolor="#FFFFFF" filled="t" stroked="f" coordsize="21600,21600" o:gfxdata="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6Hl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-1370965</wp:posOffset>
                </wp:positionV>
                <wp:extent cx="685800" cy="1595755"/>
                <wp:effectExtent l="2222" t="0" r="2223" b="2222"/>
                <wp:wrapNone/>
                <wp:docPr id="20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图片 8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00" t="81486" r="34391" b="3924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685800" cy="159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B6A9E5C">
          <w:pPr>
            <w:widowControl/>
            <w:spacing w:line="360" w:lineRule="auto"/>
            <w:ind w:firstLine="480"/>
            <w:jc w:val="left"/>
            <w:rPr>
              <w:rFonts w:ascii="微软雅黑" w:hAnsi="微软雅黑" w:eastAsia="微软雅黑" w:cs="宋体"/>
              <w:color w:val="000000" w:themeColor="text1"/>
              <w:shd w:val="clear" w:color="auto" w:fill="FFFFFF"/>
              <w14:textFill>
                <w14:solidFill>
                  <w14:schemeClr w14:val="tx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-305435</wp:posOffset>
                    </wp:positionH>
                    <wp:positionV relativeFrom="paragraph">
                      <wp:posOffset>2865120</wp:posOffset>
                    </wp:positionV>
                    <wp:extent cx="6303010" cy="0"/>
                    <wp:effectExtent l="0" t="0" r="21590" b="19050"/>
                    <wp:wrapNone/>
                    <wp:docPr id="15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3030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E639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直接连接符 2" o:spid="_x0000_s1026" o:spt="20" style="position:absolute;left:0pt;margin-left:-24.05pt;margin-top:225.6pt;height:0pt;width:496.3pt;z-index:251662336;mso-width-relative:page;mso-height-relative:page;" filled="f" stroked="t" coordsize="21600,21600" o:gfxdata="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3vP&#10;FNgAAAALAQAADwAAAAAAAAABACAAAAAiAAAAZHJzL2Rvd25yZXYueG1sUEsBAhQAFAAAAAgAh07i&#10;QHvCeGvpAQAAswMAAA4AAAAAAAAAAQAgAAAAJwEAAGRycy9lMm9Eb2MueG1sUEsFBgAAAAAGAAYA&#10;WQEAAIIFAAAAAA==&#10;">
                    <v:fill on="f" focussize="0,0"/>
                    <v:stroke weight="1pt" color="#4E639C [3204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</w:p>
        <w:p w14:paraId="585DD1B0">
          <w:pPr>
            <w:widowControl/>
            <w:spacing w:line="360" w:lineRule="auto"/>
            <w:ind w:firstLine="0" w:firstLineChars="0"/>
            <w:jc w:val="left"/>
            <w:rPr>
              <w:rFonts w:ascii="黑体" w:hAnsi="宋体" w:eastAsia="黑体" w:cs="宋体"/>
              <w:bCs/>
              <w:sz w:val="28"/>
              <w:szCs w:val="28"/>
            </w:rPr>
          </w:pPr>
          <w: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312420</wp:posOffset>
                    </wp:positionH>
                    <wp:positionV relativeFrom="paragraph">
                      <wp:posOffset>589915</wp:posOffset>
                    </wp:positionV>
                    <wp:extent cx="5163185" cy="1323340"/>
                    <wp:effectExtent l="0" t="0" r="0" b="0"/>
                    <wp:wrapNone/>
                    <wp:docPr id="6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63185" cy="1323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B7F464">
                                <w:pPr>
                                  <w:pStyle w:val="19"/>
                                  <w:spacing w:before="0" w:beforeAutospacing="0" w:after="0" w:afterAutospacing="0"/>
                                  <w:rPr>
                                    <w:rFonts w:hint="default" w:eastAsiaTheme="minorEastAsia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hAnsi="等线" w:asciiTheme="minorHAnsi" w:eastAsiaTheme="minorEastAsia" w:cstheme="minorBidi"/>
                                    <w:b/>
                                    <w:bCs/>
                                    <w:color w:val="4F649C"/>
                                    <w:kern w:val="24"/>
                                    <w:sz w:val="96"/>
                                    <w:szCs w:val="96"/>
                                    <w:lang w:val="en-US" w:eastAsia="zh-CN"/>
                                  </w:rPr>
                                  <w:t>01项目需求文档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4" o:spid="_x0000_s1026" o:spt="202" type="#_x0000_t202" style="position:absolute;left:0pt;margin-left:24.6pt;margin-top:46.45pt;height:104.2pt;width:406.55pt;z-index:251663360;mso-width-relative:page;mso-height-relative:page;" filled="f" stroked="f" coordsize="21600,21600" o:gfxdata="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KQalA1wAAAAkBAAAPAAAAAAAAAAEAIAAAACIAAABkcnMvZG93bnJldi54bWxQSwEC&#10;FAAUAAAACACHTuJAPS8sQ7wBAABeAwAADgAAAAAAAAABACAAAAAmAQAAZHJzL2Uyb0RvYy54bWxQ&#10;SwUGAAAAAAYABgBZAQAAVAU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 w14:paraId="6AB7F464">
                          <w:pPr>
                            <w:pStyle w:val="19"/>
                            <w:spacing w:before="0" w:beforeAutospacing="0" w:after="0" w:afterAutospacing="0"/>
                            <w:rPr>
                              <w:rFonts w:hint="default" w:eastAsiaTheme="minorEastAsia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hAnsi="等线" w:asciiTheme="minorHAnsi" w:eastAsiaTheme="minorEastAsia" w:cstheme="minorBidi"/>
                              <w:b/>
                              <w:bCs/>
                              <w:color w:val="4F649C"/>
                              <w:kern w:val="24"/>
                              <w:sz w:val="96"/>
                              <w:szCs w:val="96"/>
                              <w:lang w:val="en-US" w:eastAsia="zh-CN"/>
                            </w:rPr>
                            <w:t>01项目需求文档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-781685</wp:posOffset>
                    </wp:positionH>
                    <wp:positionV relativeFrom="paragraph">
                      <wp:posOffset>1531620</wp:posOffset>
                    </wp:positionV>
                    <wp:extent cx="7743190" cy="914400"/>
                    <wp:effectExtent l="0" t="0" r="0" b="0"/>
                    <wp:wrapNone/>
                    <wp:docPr id="4" name="矩形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319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ACE96E">
                                <w:pPr>
                                  <w:pStyle w:val="19"/>
                                  <w:spacing w:before="0" w:beforeAutospacing="0" w:after="0" w:afterAutospacing="0"/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sz w:val="56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56"/>
                                    <w:szCs w:val="56"/>
                                    <w:lang w:val="en-US" w:eastAsia="zh-CN"/>
                                  </w:rPr>
                                  <w:t>《互联网数据库开发》课程团队作业</w:t>
                                </w:r>
                              </w:p>
                            </w:txbxContent>
                          </wps:txbx>
                          <wps:bodyPr wrap="square" lIns="96420" tIns="48210" rIns="96420" bIns="4821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矩形 259" o:spid="_x0000_s1026" o:spt="1" style="position:absolute;left:0pt;margin-left:-61.55pt;margin-top:120.6pt;height:72pt;width:609.7pt;z-index:251659264;mso-width-relative:page;mso-height-relative:page;" filled="f" stroked="f" coordsize="21600,21600" o:gfxdata="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dOugNoAAAANAQAADwAAAAAAAAABACAAAAAiAAAAZHJzL2Rvd25yZXYueG1sUEsBAhQA&#10;FAAAAAgAh07iQOBu7yvwAQAA0QMAAA4AAAAAAAAAAQAgAAAAKQEAAGRycy9lMm9Eb2MueG1sUEsF&#10;BgAAAAAGAAYAWQEAAIsFAAAAAA==&#10;">
                    <v:fill on="f" focussize="0,0"/>
                    <v:stroke on="f"/>
                    <v:imagedata o:title=""/>
                    <o:lock v:ext="edit" aspectratio="f"/>
                    <v:textbox inset="7.59212598425197pt,3.79606299212598pt,7.59212598425197pt,3.79606299212598pt">
                      <w:txbxContent>
                        <w:p w14:paraId="67ACE96E">
                          <w:pPr>
                            <w:pStyle w:val="19"/>
                            <w:spacing w:before="0" w:beforeAutospacing="0" w:after="0" w:afterAutospacing="0"/>
                            <w:jc w:val="center"/>
                            <w:rPr>
                              <w:rFonts w:hint="default" w:eastAsia="宋体"/>
                              <w:b/>
                              <w:bCs/>
                              <w:sz w:val="56"/>
                              <w:szCs w:val="56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56"/>
                              <w:szCs w:val="56"/>
                              <w:lang w:val="en-US" w:eastAsia="zh-CN"/>
                            </w:rPr>
                            <w:t>《互联网数据库开发》课程团队作业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1019810</wp:posOffset>
                    </wp:positionH>
                    <wp:positionV relativeFrom="paragraph">
                      <wp:posOffset>2625725</wp:posOffset>
                    </wp:positionV>
                    <wp:extent cx="3592195" cy="461645"/>
                    <wp:effectExtent l="0" t="0" r="0" b="0"/>
                    <wp:wrapNone/>
                    <wp:docPr id="10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2195" cy="4616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3DB96C">
                                <w:pPr>
                                  <w:pStyle w:val="19"/>
                                  <w:spacing w:before="0" w:beforeAutospacing="0" w:after="0" w:afterAutospacing="0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  <w:t>小组成员：姜宇，唐明昊，王禹衡，徐海潆</w:t>
                                </w:r>
                              </w:p>
                              <w:p w14:paraId="7856441E">
                                <w:pPr>
                                  <w:pStyle w:val="19"/>
                                  <w:spacing w:before="0" w:beforeAutospacing="0" w:after="0" w:afterAutospacing="0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  <w:t>学号：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2210705、2113927、2213040、2212180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9" o:spid="_x0000_s1026" o:spt="202" type="#_x0000_t202" style="position:absolute;left:0pt;margin-left:80.3pt;margin-top:206.75pt;height:36.35pt;width:282.85pt;z-index:251664384;mso-width-relative:page;mso-height-relative:page;" filled="f" stroked="f" coordsize="21600,21600" o:gfxdata="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4l5jNcAAAALAQAADwAAAAAAAAABACAAAAAiAAAAZHJzL2Rvd25yZXYueG1sUEsBAhQA&#10;FAAAAAgAh07iQP7SzV26AQAAXgMAAA4AAAAAAAAAAQAgAAAAJgEAAGRycy9lMm9Eb2MueG1sUEsF&#10;BgAAAAAGAAYAWQEAAFIF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 w14:paraId="0D3DB96C">
                          <w:pPr>
                            <w:pStyle w:val="19"/>
                            <w:spacing w:before="0" w:beforeAutospacing="0" w:after="0" w:afterAutospacing="0"/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  <w:t>小组成员：姜宇，唐明昊，王禹衡，徐海潆</w:t>
                          </w:r>
                        </w:p>
                        <w:p w14:paraId="7856441E">
                          <w:pPr>
                            <w:pStyle w:val="19"/>
                            <w:spacing w:before="0" w:beforeAutospacing="0" w:after="0" w:afterAutospacing="0"/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  <w:t>学号：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28"/>
                              <w:szCs w:val="28"/>
                            </w:rPr>
                            <w:t>2210705、2113927、2213040、2212180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黑体" w:hAnsi="宋体" w:eastAsia="黑体" w:cs="宋体"/>
              <w:bCs/>
              <w:sz w:val="52"/>
              <w:szCs w:val="28"/>
            </w:rPr>
            <w:br w:type="page"/>
          </w:r>
        </w:p>
      </w:sdtContent>
    </w:sdt>
    <w:p w14:paraId="125FEA0D">
      <w:pPr>
        <w:pStyle w:val="2"/>
        <w:keepNext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bookmarkStart w:id="0" w:name="_Toc236045832"/>
      <w:bookmarkStart w:id="1" w:name="_Toc236047085"/>
      <w:bookmarkStart w:id="2" w:name="_Toc236193775"/>
      <w:bookmarkStart w:id="3" w:name="_Toc236566536"/>
      <w:r>
        <w:t>开发背景：</w:t>
      </w:r>
    </w:p>
    <w:p w14:paraId="24BC756C">
      <w:pPr>
        <w:pStyle w:val="12"/>
      </w:pPr>
      <w:r>
        <w:t>随着人工智能技术的飞速发展，尤其是自然语言处理领域的突破，像ChatGPT这样的语言模型已经在各行各业中展现出了巨大的潜力和应用前景。人工智能不仅改变了我们日常生活中的沟通方式，还在教育、医疗、商业等多个领域提供了前所未有的创新机会。人工智能的普及程度不断提高，但同时也存在对其技术和潜力理解不够深入的情况。</w:t>
      </w:r>
    </w:p>
    <w:p w14:paraId="186B582F">
      <w:pPr>
        <w:pStyle w:val="12"/>
      </w:pPr>
      <w:r>
        <w:t>在本次互联网数据库开发的课程中，我们需要完成一个有关“人工智能应用”的网站的搭建。因此我们希望选择以大语言模型为突破口，来介绍有关生成式AI的信息。</w:t>
      </w:r>
    </w:p>
    <w:p w14:paraId="55627912">
      <w:pPr>
        <w:pStyle w:val="12"/>
      </w:pPr>
      <w:r>
        <w:t>因此，我们的目标是通过构建一个用户友好的网站，帮助普通用户、以及其他领域的人员更好地了解ChatGPT及其在不同领域的应用。例如，生成式人工智能的发展现状，什么是生成式人工智能，以及如何在客户服务中使用AI助理，如何在教育中应用智能辅导工具，或者在创意产业中利用AI生成内容等。</w:t>
      </w:r>
    </w:p>
    <w:p w14:paraId="6A914D9A">
      <w:pPr>
        <w:pStyle w:val="12"/>
      </w:pPr>
      <w:r>
        <w:t>本项目不仅聚焦于ChatGPT的背景和相关的新闻信息，我们还使用大模型的API，将聊天对话界面嵌入了我们的网页中，让用户真实体验和人工智能对话的过程。</w:t>
      </w:r>
    </w:p>
    <w:p w14:paraId="5F9D22D1">
      <w:pPr>
        <w:pStyle w:val="2"/>
        <w:keepNext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>功能需求：</w:t>
      </w:r>
    </w:p>
    <w:p w14:paraId="2EC15809">
      <w:pPr>
        <w:pStyle w:val="12"/>
      </w:pPr>
      <w:r>
        <w:t>参考当前互联网网页网站的开发模式，我们采用了开发者&amp;用户模式。</w:t>
      </w:r>
    </w:p>
    <w:p w14:paraId="46A4376B">
      <w:pPr>
        <w:pStyle w:val="3"/>
        <w:keepNext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用户模式:</w:t>
      </w:r>
    </w:p>
    <w:p w14:paraId="25944827">
      <w:pPr>
        <w:pStyle w:val="12"/>
        <w:numPr>
          <w:ilvl w:val="0"/>
          <w:numId w:val="3"/>
        </w:numPr>
        <w:topLinePunct w:val="0"/>
        <w:ind w:left="0" w:leftChars="0" w:firstLine="482" w:firstLineChars="0"/>
        <w:rPr>
          <w:b w:val="0"/>
          <w:bdr w:val="none" w:sz="0" w:space="0"/>
        </w:rPr>
      </w:pPr>
      <w:r>
        <w:t>允许创建新的用户权限的账户；</w:t>
      </w:r>
    </w:p>
    <w:p w14:paraId="64795728">
      <w:pPr>
        <w:pStyle w:val="12"/>
        <w:numPr>
          <w:ilvl w:val="0"/>
          <w:numId w:val="3"/>
        </w:numPr>
        <w:topLinePunct w:val="0"/>
        <w:ind w:left="0" w:leftChars="0" w:firstLine="482" w:firstLineChars="0"/>
        <w:rPr>
          <w:b w:val="0"/>
          <w:bdr w:val="none" w:sz="0" w:space="0"/>
        </w:rPr>
      </w:pPr>
      <w:r>
        <w:t>允许查看网页的主要内容；</w:t>
      </w:r>
    </w:p>
    <w:p w14:paraId="74BFEE6E">
      <w:pPr>
        <w:pStyle w:val="12"/>
        <w:numPr>
          <w:ilvl w:val="0"/>
          <w:numId w:val="3"/>
        </w:numPr>
        <w:topLinePunct w:val="0"/>
        <w:ind w:left="0" w:leftChars="0" w:firstLine="482" w:firstLineChars="0"/>
        <w:rPr>
          <w:b w:val="0"/>
          <w:bdr w:val="none" w:sz="0" w:space="0"/>
        </w:rPr>
      </w:pPr>
      <w:r>
        <w:t>允许查看网页中的有关人工智能的新闻信息；</w:t>
      </w:r>
    </w:p>
    <w:p w14:paraId="1DAC8F8A">
      <w:pPr>
        <w:pStyle w:val="12"/>
        <w:numPr>
          <w:ilvl w:val="0"/>
          <w:numId w:val="3"/>
        </w:numPr>
        <w:topLinePunct w:val="0"/>
        <w:ind w:left="0" w:leftChars="0" w:firstLine="482" w:firstLineChars="0"/>
        <w:rPr>
          <w:b w:val="0"/>
          <w:bdr w:val="none" w:sz="0" w:space="0"/>
        </w:rPr>
      </w:pPr>
      <w:r>
        <w:t>允许访问有关的人工智能视频链接；</w:t>
      </w:r>
    </w:p>
    <w:p w14:paraId="1661EE41">
      <w:pPr>
        <w:pStyle w:val="12"/>
        <w:numPr>
          <w:ilvl w:val="0"/>
          <w:numId w:val="3"/>
        </w:numPr>
        <w:topLinePunct w:val="0"/>
        <w:ind w:left="0" w:leftChars="0" w:firstLine="482" w:firstLineChars="0"/>
        <w:rPr>
          <w:b w:val="0"/>
          <w:bdr w:val="none" w:sz="0" w:space="0"/>
        </w:rPr>
      </w:pPr>
      <w:r>
        <w:t>允许对各个网站进行评价和点赞；</w:t>
      </w:r>
    </w:p>
    <w:p w14:paraId="7848C5AA">
      <w:pPr>
        <w:pStyle w:val="12"/>
        <w:numPr>
          <w:ilvl w:val="0"/>
          <w:numId w:val="3"/>
        </w:numPr>
        <w:topLinePunct w:val="0"/>
        <w:ind w:left="0" w:leftChars="0" w:firstLine="482" w:firstLineChars="0"/>
        <w:rPr>
          <w:b w:val="0"/>
          <w:bdr w:val="none" w:sz="0" w:space="0"/>
        </w:rPr>
      </w:pPr>
      <w:r>
        <w:t>允许查看网页的人员信息和网页介绍；</w:t>
      </w:r>
    </w:p>
    <w:p w14:paraId="718BD2A5">
      <w:pPr>
        <w:pStyle w:val="3"/>
        <w:keepNext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开发者模式：</w:t>
      </w:r>
    </w:p>
    <w:p w14:paraId="2A0CE804">
      <w:pPr>
        <w:pStyle w:val="12"/>
        <w:numPr>
          <w:ilvl w:val="0"/>
          <w:numId w:val="4"/>
        </w:numPr>
        <w:topLinePunct w:val="0"/>
        <w:ind w:left="0" w:leftChars="0" w:firstLine="482" w:firstLineChars="0"/>
        <w:rPr>
          <w:b w:val="0"/>
          <w:bdr w:val="none" w:sz="0" w:space="0"/>
        </w:rPr>
      </w:pPr>
      <w:r>
        <w:t>开发者可以通过访问管理页面来进行对于数据表的增、删、改、查；</w:t>
      </w:r>
    </w:p>
    <w:p w14:paraId="04CD6E3C">
      <w:pPr>
        <w:pStyle w:val="12"/>
        <w:numPr>
          <w:ilvl w:val="0"/>
          <w:numId w:val="4"/>
        </w:numPr>
        <w:topLinePunct w:val="0"/>
        <w:ind w:left="0" w:leftChars="0" w:firstLine="482" w:firstLineChars="0"/>
        <w:rPr>
          <w:b w:val="0"/>
          <w:bdr w:val="none" w:sz="0" w:space="0"/>
        </w:rPr>
      </w:pPr>
      <w:r>
        <w:t>开发者可以修改其他普通用户的信息；</w:t>
      </w:r>
    </w:p>
    <w:p w14:paraId="37323F98">
      <w:pPr>
        <w:pStyle w:val="12"/>
        <w:numPr>
          <w:ilvl w:val="0"/>
          <w:numId w:val="4"/>
        </w:numPr>
        <w:topLinePunct w:val="0"/>
        <w:ind w:left="0" w:leftChars="0" w:firstLine="482" w:firstLineChars="0"/>
        <w:rPr>
          <w:b w:val="0"/>
          <w:bdr w:val="none" w:sz="0" w:space="0"/>
        </w:rPr>
      </w:pPr>
      <w:r>
        <w:t>开发者可以发布文章，管理评论，创建用户以及发布视频；</w:t>
      </w:r>
    </w:p>
    <w:p w14:paraId="7BBE8412">
      <w:pPr>
        <w:pStyle w:val="12"/>
        <w:numPr>
          <w:ilvl w:val="0"/>
          <w:numId w:val="4"/>
        </w:numPr>
        <w:topLinePunct w:val="0"/>
        <w:ind w:left="0" w:leftChars="0" w:firstLine="482" w:firstLineChars="0"/>
        <w:rPr>
          <w:b w:val="0"/>
          <w:bdr w:val="none" w:sz="0" w:space="0"/>
        </w:rPr>
      </w:pPr>
      <w:r>
        <w:t>开发者后台还可以管理用户的点赞记录，评论信息和与大模型的对话。</w:t>
      </w:r>
    </w:p>
    <w:p w14:paraId="458233AD">
      <w:pPr>
        <w:spacing w:line="360" w:lineRule="auto"/>
      </w:pPr>
    </w:p>
    <w:bookmarkEnd w:id="0"/>
    <w:bookmarkEnd w:id="1"/>
    <w:bookmarkEnd w:id="2"/>
    <w:bookmarkEnd w:id="3"/>
    <w:p w14:paraId="1ED43263">
      <w:pPr>
        <w:pStyle w:val="2"/>
        <w:keepNext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>主要功能模块：</w:t>
      </w:r>
    </w:p>
    <w:p w14:paraId="078F6510">
      <w:pPr>
        <w:pStyle w:val="12"/>
        <w:numPr>
          <w:ilvl w:val="0"/>
          <w:numId w:val="5"/>
        </w:numPr>
        <w:ind w:left="0" w:leftChars="0" w:firstLine="482" w:firstLineChars="0"/>
        <w:rPr>
          <w:b/>
          <w:bdr w:val="none" w:sz="0" w:space="0"/>
        </w:rPr>
      </w:pPr>
      <w:r>
        <w:rPr>
          <w:b/>
        </w:rPr>
        <w:t>home界面：</w:t>
      </w:r>
    </w:p>
    <w:p w14:paraId="49034A92">
      <w:pPr>
        <w:pStyle w:val="12"/>
        <w:numPr>
          <w:ilvl w:val="0"/>
          <w:numId w:val="5"/>
        </w:numPr>
        <w:ind w:left="0" w:leftChars="0" w:firstLine="482" w:firstLineChars="0"/>
        <w:rPr>
          <w:b/>
          <w:bdr w:val="none" w:sz="0" w:space="0"/>
        </w:rPr>
      </w:pPr>
      <w:r>
        <w:rPr>
          <w:b/>
        </w:rPr>
        <w:t>对话界面：</w:t>
      </w:r>
    </w:p>
    <w:p w14:paraId="13C40593">
      <w:pPr>
        <w:pStyle w:val="12"/>
      </w:pPr>
      <w:r>
        <w:t>后端中嵌套了星火大模型API，可以实现用户与大模型的对话交互；</w:t>
      </w:r>
    </w:p>
    <w:p w14:paraId="4E011733">
      <w:pPr>
        <w:pStyle w:val="12"/>
        <w:numPr>
          <w:ilvl w:val="0"/>
          <w:numId w:val="5"/>
        </w:numPr>
        <w:ind w:left="0" w:leftChars="0" w:firstLine="482" w:firstLineChars="0"/>
        <w:rPr>
          <w:b/>
          <w:bdr w:val="none" w:sz="0" w:space="0"/>
        </w:rPr>
      </w:pPr>
      <w:r>
        <w:rPr>
          <w:b/>
        </w:rPr>
        <w:t>视频界面：</w:t>
      </w:r>
    </w:p>
    <w:p w14:paraId="2B2D517F">
      <w:pPr>
        <w:pStyle w:val="12"/>
      </w:pPr>
      <w:r>
        <w:t>展示了有关chatgpt有关的视频链接和名称，点击可以跳转到对应的视频；</w:t>
      </w:r>
    </w:p>
    <w:p w14:paraId="27F485F3">
      <w:pPr>
        <w:pStyle w:val="12"/>
        <w:numPr>
          <w:ilvl w:val="0"/>
          <w:numId w:val="5"/>
        </w:numPr>
        <w:ind w:left="0" w:leftChars="0" w:firstLine="482" w:firstLineChars="0"/>
        <w:rPr>
          <w:b/>
          <w:bdr w:val="none" w:sz="0" w:space="0"/>
        </w:rPr>
      </w:pPr>
      <w:r>
        <w:rPr>
          <w:b/>
        </w:rPr>
        <w:t>文章界面：</w:t>
      </w:r>
    </w:p>
    <w:p w14:paraId="661CE6FB">
      <w:pPr>
        <w:pStyle w:val="12"/>
      </w:pPr>
      <w:r>
        <w:t>列举了大语言模型有关的文章信息和标题，点击可以查看文章；</w:t>
      </w:r>
    </w:p>
    <w:p w14:paraId="20127BA5">
      <w:pPr>
        <w:pStyle w:val="12"/>
        <w:numPr>
          <w:ilvl w:val="0"/>
          <w:numId w:val="5"/>
        </w:numPr>
        <w:ind w:left="0" w:leftChars="0" w:firstLine="482" w:firstLineChars="0"/>
        <w:rPr>
          <w:b/>
          <w:bdr w:val="none" w:sz="0" w:space="0"/>
        </w:rPr>
      </w:pPr>
      <w:r>
        <w:rPr>
          <w:b/>
        </w:rPr>
        <w:t>文章阅读界面：</w:t>
      </w:r>
    </w:p>
    <w:p w14:paraId="47D4100D">
      <w:pPr>
        <w:pStyle w:val="12"/>
      </w:pPr>
      <w:r>
        <w:t>查看文章的正文部分，可以查看文章的正文和图片信息，阅读或发布相关的评论。</w:t>
      </w:r>
    </w:p>
    <w:p w14:paraId="65838B2B">
      <w:pPr>
        <w:pStyle w:val="12"/>
        <w:numPr>
          <w:ilvl w:val="0"/>
          <w:numId w:val="5"/>
        </w:numPr>
        <w:ind w:left="0" w:leftChars="0" w:firstLine="482" w:firstLineChars="0"/>
        <w:rPr>
          <w:b/>
          <w:bdr w:val="none" w:sz="0" w:space="0"/>
        </w:rPr>
      </w:pPr>
      <w:r>
        <w:rPr>
          <w:b/>
        </w:rPr>
        <w:t>详情界面：</w:t>
      </w:r>
    </w:p>
    <w:p w14:paraId="46E76418">
      <w:pPr>
        <w:pStyle w:val="12"/>
      </w:pPr>
      <w:r>
        <w:t>可以查看网页的点击访问量，查看网页的介绍</w:t>
      </w:r>
    </w:p>
    <w:p w14:paraId="25D3C887">
      <w:pPr>
        <w:pStyle w:val="12"/>
        <w:numPr>
          <w:ilvl w:val="0"/>
          <w:numId w:val="5"/>
        </w:numPr>
        <w:ind w:left="0" w:leftChars="0" w:firstLine="482" w:firstLineChars="0"/>
        <w:rPr>
          <w:b/>
          <w:bdr w:val="none" w:sz="0" w:space="0"/>
        </w:rPr>
      </w:pPr>
      <w:r>
        <w:rPr>
          <w:b/>
        </w:rPr>
        <w:t>个人界面：</w:t>
      </w:r>
    </w:p>
    <w:p w14:paraId="4E888092">
      <w:pPr>
        <w:pStyle w:val="12"/>
      </w:pPr>
      <w:r>
        <w:t>展示个人主页的信息，包括个人发布的所有文章评论和视频评论的个数</w:t>
      </w:r>
    </w:p>
    <w:p w14:paraId="17CAC152">
      <w:pPr>
        <w:pStyle w:val="12"/>
        <w:numPr>
          <w:ilvl w:val="0"/>
          <w:numId w:val="5"/>
        </w:numPr>
        <w:ind w:left="0" w:leftChars="0" w:firstLine="482" w:firstLineChars="0"/>
        <w:rPr>
          <w:b/>
          <w:bdr w:val="none" w:sz="0" w:space="0"/>
        </w:rPr>
      </w:pPr>
      <w:r>
        <w:rPr>
          <w:b/>
        </w:rPr>
        <w:t>管理员界面：</w:t>
      </w:r>
    </w:p>
    <w:p w14:paraId="48A1ED0D">
      <w:pPr>
        <w:pStyle w:val="12"/>
      </w:pPr>
      <w:r>
        <w:t>可以查看所有的数据表中的信息，可以实现对于数据表的增、删、查、改，以及管理相关的数据内容</w:t>
      </w:r>
    </w:p>
    <w:p w14:paraId="77DE59B7">
      <w:pPr>
        <w:pStyle w:val="12"/>
        <w:numPr>
          <w:ilvl w:val="0"/>
          <w:numId w:val="5"/>
        </w:numPr>
        <w:ind w:left="0" w:leftChars="0" w:firstLine="482" w:firstLineChars="0"/>
        <w:rPr>
          <w:b/>
          <w:bdr w:val="none" w:sz="0" w:space="0"/>
        </w:rPr>
      </w:pPr>
      <w:r>
        <w:rPr>
          <w:b/>
        </w:rPr>
        <w:t>登录&amp;注册界面：</w:t>
      </w:r>
    </w:p>
    <w:p w14:paraId="7A186911">
      <w:pPr>
        <w:pStyle w:val="12"/>
      </w:pPr>
      <w:r>
        <w:t>可以登录或者注册用户的账号信息，实现对用户的密码进行加密。</w:t>
      </w:r>
    </w:p>
    <w:p w14:paraId="7D34A096">
      <w:pPr>
        <w:spacing w:line="360" w:lineRule="auto"/>
        <w:ind w:firstLine="560"/>
        <w:rPr>
          <w:sz w:val="28"/>
          <w:szCs w:val="28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0" w:footer="850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54942F">
    <w:pPr>
      <w:autoSpaceDE w:val="0"/>
      <w:autoSpaceDN w:val="0"/>
      <w:adjustRightInd w:val="0"/>
      <w:spacing w:line="240" w:lineRule="auto"/>
      <w:ind w:left="200" w:firstLine="0" w:firstLineChars="0"/>
      <w:jc w:val="cen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8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776BC8">
    <w:pPr>
      <w:pBdr>
        <w:bottom w:val="none" w:color="auto" w:sz="4" w:space="0"/>
      </w:pBdr>
      <w:spacing w:line="240" w:lineRule="auto"/>
      <w:ind w:firstLine="174" w:firstLineChars="83"/>
      <w:jc w:val="right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E1231"/>
    <w:multiLevelType w:val="singleLevel"/>
    <w:tmpl w:val="880E1231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1">
    <w:nsid w:val="AFC248E4"/>
    <w:multiLevelType w:val="singleLevel"/>
    <w:tmpl w:val="AFC248E4"/>
    <w:lvl w:ilvl="0" w:tentative="0">
      <w:start w:val="1"/>
      <w:numFmt w:val="decimal"/>
      <w:suff w:val="space"/>
      <w:lvlText w:val="3.%1"/>
      <w:lvlJc w:val="left"/>
      <w:pPr>
        <w:ind w:left="0" w:firstLine="482"/>
      </w:pPr>
      <w:rPr>
        <w:rFonts w:hint="default"/>
      </w:rPr>
    </w:lvl>
  </w:abstractNum>
  <w:abstractNum w:abstractNumId="2">
    <w:nsid w:val="B49145D7"/>
    <w:multiLevelType w:val="singleLevel"/>
    <w:tmpl w:val="B49145D7"/>
    <w:lvl w:ilvl="0" w:tentative="0">
      <w:start w:val="1"/>
      <w:numFmt w:val="decimal"/>
      <w:suff w:val="nothing"/>
      <w:lvlText w:val="（%1）"/>
      <w:lvlJc w:val="left"/>
      <w:pPr>
        <w:ind w:left="0" w:firstLine="482"/>
      </w:pPr>
      <w:rPr>
        <w:rFonts w:hint="default"/>
      </w:rPr>
    </w:lvl>
  </w:abstractNum>
  <w:abstractNum w:abstractNumId="3">
    <w:nsid w:val="05488B46"/>
    <w:multiLevelType w:val="singleLevel"/>
    <w:tmpl w:val="05488B46"/>
    <w:lvl w:ilvl="0" w:tentative="0">
      <w:start w:val="1"/>
      <w:numFmt w:val="decimal"/>
      <w:suff w:val="nothing"/>
      <w:lvlText w:val="（%1）"/>
      <w:lvlJc w:val="left"/>
      <w:pPr>
        <w:ind w:left="0" w:firstLine="482"/>
      </w:pPr>
      <w:rPr>
        <w:rFonts w:hint="default"/>
      </w:rPr>
    </w:lvl>
  </w:abstractNum>
  <w:abstractNum w:abstractNumId="4">
    <w:nsid w:val="7EC9445A"/>
    <w:multiLevelType w:val="singleLevel"/>
    <w:tmpl w:val="7EC9445A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0"/>
  <w:bordersDoNotSurroundFooter w:val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96B8E"/>
    <w:rsid w:val="001365EF"/>
    <w:rsid w:val="00161ED9"/>
    <w:rsid w:val="00535735"/>
    <w:rsid w:val="00540651"/>
    <w:rsid w:val="006003CE"/>
    <w:rsid w:val="007A170B"/>
    <w:rsid w:val="00997C38"/>
    <w:rsid w:val="00B76B30"/>
    <w:rsid w:val="00C33AFB"/>
    <w:rsid w:val="00D4122F"/>
    <w:rsid w:val="0454223C"/>
    <w:rsid w:val="048748A1"/>
    <w:rsid w:val="064C6216"/>
    <w:rsid w:val="06710E08"/>
    <w:rsid w:val="08365E65"/>
    <w:rsid w:val="088A6319"/>
    <w:rsid w:val="0A1F722F"/>
    <w:rsid w:val="0AA27E70"/>
    <w:rsid w:val="0AED6118"/>
    <w:rsid w:val="0BE3198C"/>
    <w:rsid w:val="0DAE5F61"/>
    <w:rsid w:val="0F5231EE"/>
    <w:rsid w:val="0FFE255B"/>
    <w:rsid w:val="103A7F8B"/>
    <w:rsid w:val="11317B11"/>
    <w:rsid w:val="116B07E1"/>
    <w:rsid w:val="11851C0B"/>
    <w:rsid w:val="1448764C"/>
    <w:rsid w:val="14CF33D4"/>
    <w:rsid w:val="14F81749"/>
    <w:rsid w:val="16946B78"/>
    <w:rsid w:val="16F643D6"/>
    <w:rsid w:val="17811845"/>
    <w:rsid w:val="181F4A63"/>
    <w:rsid w:val="188415AA"/>
    <w:rsid w:val="18BE7B6B"/>
    <w:rsid w:val="18E2303C"/>
    <w:rsid w:val="18F5709E"/>
    <w:rsid w:val="1A8213DE"/>
    <w:rsid w:val="1B0A6F12"/>
    <w:rsid w:val="1B5D7B73"/>
    <w:rsid w:val="1C97240B"/>
    <w:rsid w:val="1CB966AD"/>
    <w:rsid w:val="1CD53A34"/>
    <w:rsid w:val="1E053EAE"/>
    <w:rsid w:val="1EBD4792"/>
    <w:rsid w:val="1F0B19A2"/>
    <w:rsid w:val="1FB913FE"/>
    <w:rsid w:val="22000BCA"/>
    <w:rsid w:val="237648E2"/>
    <w:rsid w:val="24B56CB2"/>
    <w:rsid w:val="25092387"/>
    <w:rsid w:val="25475522"/>
    <w:rsid w:val="256C221A"/>
    <w:rsid w:val="25711C6D"/>
    <w:rsid w:val="25E65ACE"/>
    <w:rsid w:val="2685028B"/>
    <w:rsid w:val="27D84E00"/>
    <w:rsid w:val="283F446A"/>
    <w:rsid w:val="28777BF4"/>
    <w:rsid w:val="2A3E4E6F"/>
    <w:rsid w:val="2A45199C"/>
    <w:rsid w:val="2AA7735C"/>
    <w:rsid w:val="2CD51841"/>
    <w:rsid w:val="2D502A1C"/>
    <w:rsid w:val="2D5163A0"/>
    <w:rsid w:val="2D9E539A"/>
    <w:rsid w:val="2DC82B8D"/>
    <w:rsid w:val="2E0E2A33"/>
    <w:rsid w:val="2EE35A04"/>
    <w:rsid w:val="2F6C253D"/>
    <w:rsid w:val="2F7761B3"/>
    <w:rsid w:val="2FFE5A1F"/>
    <w:rsid w:val="321677F3"/>
    <w:rsid w:val="324F3ED3"/>
    <w:rsid w:val="33A02192"/>
    <w:rsid w:val="33B827DD"/>
    <w:rsid w:val="34355056"/>
    <w:rsid w:val="345474EF"/>
    <w:rsid w:val="35042CC3"/>
    <w:rsid w:val="351D3D85"/>
    <w:rsid w:val="356B105B"/>
    <w:rsid w:val="36B22D91"/>
    <w:rsid w:val="37D0115D"/>
    <w:rsid w:val="38163529"/>
    <w:rsid w:val="38606463"/>
    <w:rsid w:val="38C63620"/>
    <w:rsid w:val="39760439"/>
    <w:rsid w:val="39801AB6"/>
    <w:rsid w:val="3A4D0C68"/>
    <w:rsid w:val="3B7B1805"/>
    <w:rsid w:val="3D5E4F3B"/>
    <w:rsid w:val="407C02A4"/>
    <w:rsid w:val="40FE2CBD"/>
    <w:rsid w:val="41AA0C24"/>
    <w:rsid w:val="455F1B3C"/>
    <w:rsid w:val="46BF1A95"/>
    <w:rsid w:val="472642DB"/>
    <w:rsid w:val="48074B4D"/>
    <w:rsid w:val="481D0EAC"/>
    <w:rsid w:val="481F6B0D"/>
    <w:rsid w:val="4913361B"/>
    <w:rsid w:val="498D6FD8"/>
    <w:rsid w:val="49CD26CE"/>
    <w:rsid w:val="4B0A2502"/>
    <w:rsid w:val="4B661B8A"/>
    <w:rsid w:val="4BC3678F"/>
    <w:rsid w:val="4E6C395B"/>
    <w:rsid w:val="4EA36361"/>
    <w:rsid w:val="4FE65048"/>
    <w:rsid w:val="4FEA3E0D"/>
    <w:rsid w:val="502F4C40"/>
    <w:rsid w:val="508F1B83"/>
    <w:rsid w:val="50A05B3E"/>
    <w:rsid w:val="514D7E89"/>
    <w:rsid w:val="517B21F2"/>
    <w:rsid w:val="52D47D21"/>
    <w:rsid w:val="54222D4F"/>
    <w:rsid w:val="54694499"/>
    <w:rsid w:val="54773EB0"/>
    <w:rsid w:val="54932F24"/>
    <w:rsid w:val="54B43966"/>
    <w:rsid w:val="55DE2094"/>
    <w:rsid w:val="572A43B4"/>
    <w:rsid w:val="57680954"/>
    <w:rsid w:val="580023AA"/>
    <w:rsid w:val="58DC15BD"/>
    <w:rsid w:val="59575208"/>
    <w:rsid w:val="5A213699"/>
    <w:rsid w:val="5C0F21BC"/>
    <w:rsid w:val="5C3B523C"/>
    <w:rsid w:val="5C6A307B"/>
    <w:rsid w:val="5C7230D7"/>
    <w:rsid w:val="5CC96B8E"/>
    <w:rsid w:val="5DCF4E9B"/>
    <w:rsid w:val="5FA34D03"/>
    <w:rsid w:val="614D13CA"/>
    <w:rsid w:val="626847F0"/>
    <w:rsid w:val="62F070C6"/>
    <w:rsid w:val="639E2E44"/>
    <w:rsid w:val="63D134C0"/>
    <w:rsid w:val="663A3E2E"/>
    <w:rsid w:val="689871CF"/>
    <w:rsid w:val="68A662B1"/>
    <w:rsid w:val="68C531A9"/>
    <w:rsid w:val="699343FB"/>
    <w:rsid w:val="6A062EE8"/>
    <w:rsid w:val="6A4B221F"/>
    <w:rsid w:val="6BA63184"/>
    <w:rsid w:val="6BCA7B25"/>
    <w:rsid w:val="6D1F7993"/>
    <w:rsid w:val="6E5042A8"/>
    <w:rsid w:val="70F9772A"/>
    <w:rsid w:val="720A6E64"/>
    <w:rsid w:val="727D3192"/>
    <w:rsid w:val="72964C39"/>
    <w:rsid w:val="729A0448"/>
    <w:rsid w:val="747F1DD9"/>
    <w:rsid w:val="74C57072"/>
    <w:rsid w:val="75C87993"/>
    <w:rsid w:val="763A3180"/>
    <w:rsid w:val="782C21D0"/>
    <w:rsid w:val="7ABD4419"/>
    <w:rsid w:val="7CE514ED"/>
    <w:rsid w:val="7D75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2"/>
    <w:qFormat/>
    <w:uiPriority w:val="0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="312" w:beforeLines="100" w:beforeAutospacing="0" w:afterAutospacing="0" w:line="360" w:lineRule="auto"/>
      <w:ind w:firstLine="600"/>
      <w:jc w:val="both"/>
      <w:textAlignment w:val="auto"/>
      <w:outlineLvl w:val="0"/>
    </w:pPr>
    <w:rPr>
      <w:rFonts w:ascii="Calibri" w:hAnsi="Calibri" w:eastAsia="黑体" w:cs="Times New Roman"/>
      <w:color w:val="000000"/>
      <w:kern w:val="44"/>
      <w:sz w:val="30"/>
      <w:szCs w:val="20"/>
      <w:lang w:bidi="ar-SA"/>
    </w:rPr>
  </w:style>
  <w:style w:type="paragraph" w:styleId="3">
    <w:name w:val="heading 2"/>
    <w:next w:val="1"/>
    <w:link w:val="34"/>
    <w:qFormat/>
    <w:uiPriority w:val="0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560" w:firstLineChars="200"/>
      <w:jc w:val="both"/>
      <w:textAlignment w:val="auto"/>
      <w:outlineLvl w:val="1"/>
    </w:pPr>
    <w:rPr>
      <w:rFonts w:ascii="黑体" w:hAnsi="黑体" w:eastAsia="黑体" w:cs="黑体"/>
      <w:color w:val="000000"/>
      <w:kern w:val="2"/>
      <w:sz w:val="28"/>
      <w:szCs w:val="28"/>
      <w:lang w:bidi="ar-SA"/>
    </w:rPr>
  </w:style>
  <w:style w:type="paragraph" w:styleId="4">
    <w:name w:val="heading 3"/>
    <w:next w:val="1"/>
    <w:link w:val="35"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4"/>
      <w:szCs w:val="24"/>
      <w:lang w:bidi="ar-SA"/>
    </w:rPr>
  </w:style>
  <w:style w:type="paragraph" w:styleId="5">
    <w:name w:val="heading 4"/>
    <w:next w:val="1"/>
    <w:link w:val="36"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paragraph" w:styleId="6">
    <w:name w:val="heading 5"/>
    <w:next w:val="1"/>
    <w:link w:val="29"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paragraph" w:styleId="7">
    <w:name w:val="heading 6"/>
    <w:next w:val="1"/>
    <w:link w:val="30"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paragraph" w:styleId="8">
    <w:name w:val="heading 7"/>
    <w:next w:val="1"/>
    <w:semiHidden/>
    <w:unhideWhenUsed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paragraph" w:styleId="9">
    <w:name w:val="heading 8"/>
    <w:next w:val="1"/>
    <w:semiHidden/>
    <w:unhideWhenUsed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paragraph" w:styleId="10">
    <w:name w:val="heading 9"/>
    <w:next w:val="1"/>
    <w:semiHidden/>
    <w:unhideWhenUsed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character" w:default="1" w:styleId="22">
    <w:name w:val="Default Paragraph Font"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jc w:val="center"/>
    </w:pPr>
    <w:rPr>
      <w:rFonts w:eastAsia="黑体"/>
      <w:szCs w:val="20"/>
    </w:rPr>
  </w:style>
  <w:style w:type="paragraph" w:styleId="12">
    <w:name w:val="Body Text"/>
    <w:semiHidden/>
    <w:unhideWhenUsed/>
    <w:uiPriority w:val="99"/>
    <w:pPr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line="360" w:lineRule="auto"/>
      <w:ind w:firstLine="482"/>
      <w:jc w:val="both"/>
      <w:textAlignment w:val="auto"/>
      <w:outlineLvl w:val="9"/>
    </w:pPr>
    <w:rPr>
      <w:rFonts w:ascii="Times New Roman" w:hAnsi="Calibri" w:eastAsia="宋体" w:cs="Times New Roman"/>
      <w:kern w:val="2"/>
      <w:sz w:val="24"/>
      <w:szCs w:val="20"/>
      <w:lang w:bidi="ar-SA"/>
    </w:rPr>
  </w:style>
  <w:style w:type="paragraph" w:styleId="13">
    <w:name w:val="toc 3"/>
    <w:basedOn w:val="1"/>
    <w:next w:val="1"/>
    <w:autoRedefine/>
    <w:unhideWhenUsed/>
    <w:qFormat/>
    <w:uiPriority w:val="39"/>
    <w:pPr>
      <w:ind w:left="480"/>
      <w:jc w:val="left"/>
    </w:pPr>
    <w:rPr>
      <w:rFonts w:ascii="Calibri" w:hAnsi="Calibri"/>
      <w:iCs/>
      <w:szCs w:val="20"/>
    </w:rPr>
  </w:style>
  <w:style w:type="paragraph" w:styleId="14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spacing w:before="120" w:after="120"/>
      <w:ind w:firstLine="0" w:firstLineChars="0"/>
      <w:jc w:val="left"/>
    </w:pPr>
    <w:rPr>
      <w:rFonts w:ascii="Calibri" w:hAnsi="Calibri"/>
      <w:bCs/>
      <w:caps/>
      <w:szCs w:val="20"/>
    </w:rPr>
  </w:style>
  <w:style w:type="paragraph" w:styleId="17">
    <w:name w:val="Subtitle"/>
    <w:qFormat/>
    <w:uiPriority w:val="11"/>
    <w:pPr>
      <w:widowControl w:val="0"/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 w:eastAsia="宋体" w:cs="Times New Roman"/>
      <w:b/>
      <w:kern w:val="28"/>
      <w:sz w:val="32"/>
      <w:szCs w:val="24"/>
      <w:lang w:bidi="ar-SA"/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240"/>
      <w:jc w:val="left"/>
    </w:pPr>
    <w:rPr>
      <w:rFonts w:ascii="Calibri" w:hAnsi="Calibri"/>
      <w:smallCaps/>
      <w:szCs w:val="20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20">
    <w:name w:val="Title"/>
    <w:qFormat/>
    <w:uiPriority w:val="10"/>
    <w:pPr>
      <w:widowControl w:val="0"/>
      <w:tabs>
        <w:tab w:val="left" w:pos="0"/>
        <w:tab w:val="left" w:pos="3934"/>
        <w:tab w:val="center" w:pos="4590"/>
      </w:tabs>
      <w:spacing w:line="360" w:lineRule="auto"/>
      <w:ind w:left="11381" w:hanging="11381" w:hangingChars="3149"/>
      <w:jc w:val="center"/>
      <w:outlineLvl w:val="9"/>
    </w:pPr>
    <w:rPr>
      <w:rFonts w:ascii="黑体" w:hAnsi="宋体" w:eastAsia="黑体" w:cs="Times New Roman"/>
      <w:b/>
      <w:kern w:val="2"/>
      <w:sz w:val="36"/>
      <w:szCs w:val="36"/>
      <w:lang w:bidi="ar-SA"/>
    </w:rPr>
  </w:style>
  <w:style w:type="character" w:customStyle="1" w:styleId="23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4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25">
    <w:name w:val="标题 1 字符"/>
    <w:basedOn w:val="2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 字符"/>
    <w:basedOn w:val="2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22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8">
    <w:name w:val="标题 4 字符"/>
    <w:basedOn w:val="22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22"/>
    <w:link w:val="6"/>
    <w:qFormat/>
    <w:uiPriority w:val="9"/>
    <w:rPr>
      <w:rFonts w:ascii="Times New Roman" w:hAnsi="Times New Roman" w:eastAsia="黑体" w:cs="Times New Roman"/>
      <w:bCs/>
      <w:sz w:val="24"/>
      <w:szCs w:val="28"/>
      <w:lang w:val="zh-CN" w:eastAsia="zh-CN"/>
    </w:rPr>
  </w:style>
  <w:style w:type="character" w:customStyle="1" w:styleId="30">
    <w:name w:val="标题 6 字符"/>
    <w:basedOn w:val="22"/>
    <w:link w:val="7"/>
    <w:qFormat/>
    <w:uiPriority w:val="9"/>
    <w:rPr>
      <w:rFonts w:ascii="Times New Roman" w:hAnsi="Times New Roman" w:eastAsia="黑体" w:cs="Times New Roman"/>
      <w:bCs/>
      <w:sz w:val="24"/>
      <w:szCs w:val="24"/>
      <w:lang w:val="zh-CN" w:eastAsia="zh-CN"/>
    </w:rPr>
  </w:style>
  <w:style w:type="character" w:customStyle="1" w:styleId="31">
    <w:name w:val="页脚 Char"/>
    <w:qFormat/>
    <w:uiPriority w:val="99"/>
    <w:rPr>
      <w:kern w:val="2"/>
      <w:sz w:val="18"/>
      <w:szCs w:val="18"/>
      <w:lang w:val="zh-CN" w:eastAsia="zh-CN"/>
    </w:rPr>
  </w:style>
  <w:style w:type="character" w:customStyle="1" w:styleId="32">
    <w:name w:val="标题 1 字符1"/>
    <w:link w:val="2"/>
    <w:qFormat/>
    <w:uiPriority w:val="0"/>
    <w:rPr>
      <w:rFonts w:ascii="Times New Roman" w:hAnsi="Times New Roman" w:eastAsia="黑体" w:cs="Times New Roman"/>
      <w:bCs/>
      <w:kern w:val="44"/>
      <w:sz w:val="24"/>
      <w:szCs w:val="44"/>
      <w:lang w:val="zh-CN" w:eastAsia="zh-CN"/>
    </w:rPr>
  </w:style>
  <w:style w:type="paragraph" w:styleId="33">
    <w:name w:val="List Paragraph"/>
    <w:basedOn w:val="1"/>
    <w:qFormat/>
    <w:uiPriority w:val="34"/>
    <w:pPr>
      <w:ind w:firstLine="420"/>
    </w:pPr>
  </w:style>
  <w:style w:type="character" w:customStyle="1" w:styleId="34">
    <w:name w:val="标题 2 字符1"/>
    <w:link w:val="3"/>
    <w:qFormat/>
    <w:uiPriority w:val="0"/>
    <w:rPr>
      <w:rFonts w:ascii="Times New Roman" w:hAnsi="Times New Roman" w:eastAsia="黑体" w:cs="Times New Roman"/>
      <w:bCs/>
      <w:sz w:val="24"/>
      <w:szCs w:val="32"/>
      <w:lang w:val="zh-CN" w:eastAsia="zh-CN"/>
    </w:rPr>
  </w:style>
  <w:style w:type="character" w:customStyle="1" w:styleId="35">
    <w:name w:val="标题 3 字符1"/>
    <w:link w:val="4"/>
    <w:qFormat/>
    <w:uiPriority w:val="9"/>
    <w:rPr>
      <w:rFonts w:ascii="Times New Roman" w:hAnsi="Times New Roman" w:eastAsia="黑体" w:cs="Times New Roman"/>
      <w:bCs/>
      <w:sz w:val="24"/>
      <w:szCs w:val="32"/>
      <w:lang w:val="zh-CN" w:eastAsia="zh-CN"/>
    </w:rPr>
  </w:style>
  <w:style w:type="character" w:customStyle="1" w:styleId="36">
    <w:name w:val="标题 4 字符1"/>
    <w:link w:val="5"/>
    <w:qFormat/>
    <w:uiPriority w:val="9"/>
    <w:rPr>
      <w:rFonts w:ascii="Times New Roman" w:hAnsi="Times New Roman" w:eastAsia="黑体" w:cs="Times New Roman"/>
      <w:bCs/>
      <w:sz w:val="24"/>
      <w:szCs w:val="28"/>
      <w:lang w:val="zh-CN" w:eastAsia="zh-CN"/>
    </w:rPr>
  </w:style>
  <w:style w:type="character" w:customStyle="1" w:styleId="37">
    <w:name w:val="页眉 Char"/>
    <w:qFormat/>
    <w:uiPriority w:val="99"/>
    <w:rPr>
      <w:kern w:val="2"/>
      <w:sz w:val="21"/>
      <w:szCs w:val="18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3788\AppData\Roaming\kingsoft\office6\templates\download\ceb8fd7f-c18b-44bf-b5bd-ac5837873d5f\&#25991;&#26723;&#26684;&#24335;&#35268;&#33539;.doc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文档格式规范.docx</Template>
  <Pages>3</Pages>
  <Words>991</Words>
  <Characters>1025</Characters>
  <Lines>29</Lines>
  <Paragraphs>8</Paragraphs>
  <TotalTime>1</TotalTime>
  <ScaleCrop>false</ScaleCrop>
  <LinksUpToDate>false</LinksUpToDate>
  <CharactersWithSpaces>1025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2024-12-16T02:22:00Z</dcterms:created>
  <dc:creator>^_^</dc:creator>
  <cp:lastModifiedBy>^_^</cp:lastModifiedBy>
  <dcterms:modified xsi:type="dcterms:W3CDTF">2024-12-16T07:24:27Z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UUID">
    <vt:lpwstr>v1.0_mb_IjSgoutCw9T7gYfl5e2SVQ==</vt:lpwstr>
  </property>
  <property fmtid="{D5CDD505-2E9C-101B-9397-08002B2CF9AE}" pid="4" name="ICV">
    <vt:lpwstr>BCF9603F5FEB40B8BE091C6451F94D6E_11</vt:lpwstr>
  </property>
</Properties>
</file>