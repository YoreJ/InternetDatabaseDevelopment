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240604619"/>
        <w:docPartObj>
          <w:docPartGallery w:val="autotext"/>
        </w:docPartObj>
      </w:sdtPr>
      <w:sdtEndPr>
        <w:rPr>
          <w:rFonts w:ascii="黑体" w:hAnsi="宋体" w:eastAsia="黑体" w:cs="宋体"/>
          <w:bCs/>
          <w:sz w:val="52"/>
          <w:szCs w:val="28"/>
        </w:rPr>
      </w:sdtEndPr>
      <w:sdtContent>
        <w:p w14:paraId="71DDB319">
          <w:pPr>
            <w:spacing w:line="360" w:lineRule="auto"/>
            <w:ind w:firstLine="480"/>
          </w:pPr>
          <w: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-2763520</wp:posOffset>
                    </wp:positionH>
                    <wp:positionV relativeFrom="paragraph">
                      <wp:posOffset>541020</wp:posOffset>
                    </wp:positionV>
                    <wp:extent cx="10680700" cy="7842250"/>
                    <wp:effectExtent l="9525" t="9525" r="0" b="0"/>
                    <wp:wrapNone/>
                    <wp:docPr id="16" name="组合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10680700" cy="7842250"/>
                              <a:chOff x="-1524002" y="1344709"/>
                              <a:chExt cx="12858750" cy="7432318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图片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1278860" y="-1458153"/>
                                <a:ext cx="7253026" cy="12858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" name="矩形 19"/>
                            <wps:cNvSpPr/>
                            <wps:spPr>
                              <a:xfrm>
                                <a:off x="-1524000" y="4584637"/>
                                <a:ext cx="6285359" cy="41923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4" o:spid="_x0000_s1026" o:spt="203" style="position:absolute;left:0pt;margin-left:-217.6pt;margin-top:42.6pt;height:617.5pt;width:841pt;rotation:5898240f;z-index:-251656192;mso-width-relative:page;mso-height-relative:page;" coordorigin="-1524002,1344709" coordsize="12858750,7432318" o:gfxdata="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">
                    <o:lock v:ext="edit" aspectratio="f"/>
                    <v:shape id="_x0000_s1026" o:spid="_x0000_s1026" o:spt="75" type="#_x0000_t75" style="position:absolute;left:1278860;top:-1458153;height:12858750;width:7253026;rotation:5898240f;" filled="f" o:preferrelative="t" stroked="f" coordsize="21600,21600" o:gfxdata="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1G7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rect id="_x0000_s1026" o:spid="_x0000_s1026" o:spt="1" style="position:absolute;left:-1524000;top:4584637;height:4192390;width:6285359;v-text-anchor:middle;" fillcolor="#FFFFFF" filled="t" stroked="f" coordsize="21600,21600" o:gfxdata="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6Hl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-1370965</wp:posOffset>
                </wp:positionV>
                <wp:extent cx="685800" cy="1595755"/>
                <wp:effectExtent l="2222" t="0" r="2223" b="2222"/>
                <wp:wrapNone/>
                <wp:docPr id="20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图片 8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00" t="81486" r="34391" b="3924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685800" cy="159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B6A9E5C">
          <w:pPr>
            <w:widowControl/>
            <w:spacing w:line="360" w:lineRule="auto"/>
            <w:ind w:firstLine="480"/>
            <w:jc w:val="left"/>
            <w:rPr>
              <w:rFonts w:ascii="微软雅黑" w:hAnsi="微软雅黑" w:eastAsia="微软雅黑" w:cs="宋体"/>
              <w:color w:val="000000" w:themeColor="text1"/>
              <w:shd w:val="clear" w:color="auto" w:fill="FFFFFF"/>
              <w14:textFill>
                <w14:solidFill>
                  <w14:schemeClr w14:val="tx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-305435</wp:posOffset>
                    </wp:positionH>
                    <wp:positionV relativeFrom="paragraph">
                      <wp:posOffset>2865120</wp:posOffset>
                    </wp:positionV>
                    <wp:extent cx="6303010" cy="0"/>
                    <wp:effectExtent l="0" t="0" r="21590" b="19050"/>
                    <wp:wrapNone/>
                    <wp:docPr id="15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3030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E63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" o:spid="_x0000_s1026" o:spt="20" style="position:absolute;left:0pt;margin-left:-24.05pt;margin-top:225.6pt;height:0pt;width:496.3pt;z-index:251662336;mso-width-relative:page;mso-height-relative:page;" filled="f" stroked="t" coordsize="21600,21600" o:gfxdata="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3vP&#10;FNgAAAALAQAADwAAAAAAAAABACAAAAAiAAAAZHJzL2Rvd25yZXYueG1sUEsBAhQAFAAAAAgAh07i&#10;QHvCeGvpAQAAswMAAA4AAAAAAAAAAQAgAAAAJwEAAGRycy9lMm9Eb2MueG1sUEsFBgAAAAAGAAYA&#10;WQEAAIIFAAAAAA==&#10;">
                    <v:fill on="f" focussize="0,0"/>
                    <v:stroke weight="1pt" color="#4E639C [3204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 w14:paraId="585DD1B0">
          <w:pPr>
            <w:widowControl/>
            <w:spacing w:line="360" w:lineRule="auto"/>
            <w:ind w:firstLine="0" w:firstLineChars="0"/>
            <w:jc w:val="left"/>
            <w:rPr>
              <w:rFonts w:ascii="黑体" w:hAnsi="宋体" w:eastAsia="黑体" w:cs="宋体"/>
              <w:bCs/>
              <w:sz w:val="28"/>
              <w:szCs w:val="28"/>
            </w:rPr>
          </w:pP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312420</wp:posOffset>
                    </wp:positionH>
                    <wp:positionV relativeFrom="paragraph">
                      <wp:posOffset>589915</wp:posOffset>
                    </wp:positionV>
                    <wp:extent cx="5163185" cy="1323340"/>
                    <wp:effectExtent l="0" t="0" r="0" b="0"/>
                    <wp:wrapNone/>
                    <wp:docPr id="6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3185" cy="1323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B7F464">
                                <w:pPr>
                                  <w:pStyle w:val="19"/>
                                  <w:spacing w:before="0" w:beforeAutospacing="0" w:after="0" w:afterAutospacing="0"/>
                                  <w:rPr>
                                    <w:rFonts w:hint="default" w:eastAsiaTheme="minorEastAsia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hAnsi="等线" w:asciiTheme="minorHAnsi" w:eastAsiaTheme="minorEastAsia" w:cstheme="minorBidi"/>
                                    <w:b/>
                                    <w:bCs/>
                                    <w:color w:val="4F649C"/>
                                    <w:kern w:val="24"/>
                                    <w:sz w:val="96"/>
                                    <w:szCs w:val="96"/>
                                    <w:lang w:val="en-US" w:eastAsia="zh-CN"/>
                                  </w:rPr>
                                  <w:t>05项目部署文档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4" o:spid="_x0000_s1026" o:spt="202" type="#_x0000_t202" style="position:absolute;left:0pt;margin-left:24.6pt;margin-top:46.45pt;height:104.2pt;width:406.55pt;z-index:251663360;mso-width-relative:page;mso-height-relative:page;" filled="f" stroked="f" coordsize="21600,21600" o:gfxdata="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QalA1wAAAAkBAAAPAAAAAAAAAAEAIAAAACIAAABkcnMvZG93bnJldi54bWxQSwEC&#10;FAAUAAAACACHTuJAPS8sQ7wBAABeAwAADgAAAAAAAAABACAAAAAmAQAAZHJzL2Uyb0RvYy54bWxQ&#10;SwUGAAAAAAYABgBZAQAAVAU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 w14:paraId="6AB7F464">
                          <w:pPr>
                            <w:pStyle w:val="19"/>
                            <w:spacing w:before="0" w:beforeAutospacing="0" w:after="0" w:afterAutospacing="0"/>
                            <w:rPr>
                              <w:rFonts w:hint="default" w:eastAsiaTheme="minorEastAsia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hAnsi="等线" w:asciiTheme="minorHAnsi" w:eastAsiaTheme="minorEastAsia" w:cstheme="minorBidi"/>
                              <w:b/>
                              <w:bCs/>
                              <w:color w:val="4F649C"/>
                              <w:kern w:val="24"/>
                              <w:sz w:val="96"/>
                              <w:szCs w:val="96"/>
                              <w:lang w:val="en-US" w:eastAsia="zh-CN"/>
                            </w:rPr>
                            <w:t>05项目部署文档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-781685</wp:posOffset>
                    </wp:positionH>
                    <wp:positionV relativeFrom="paragraph">
                      <wp:posOffset>1531620</wp:posOffset>
                    </wp:positionV>
                    <wp:extent cx="7743190" cy="914400"/>
                    <wp:effectExtent l="0" t="0" r="0" b="0"/>
                    <wp:wrapNone/>
                    <wp:docPr id="4" name="矩形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319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ACE96E">
                                <w:pPr>
                                  <w:pStyle w:val="19"/>
                                  <w:spacing w:before="0" w:beforeAutospacing="0" w:after="0" w:afterAutospacing="0"/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56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56"/>
                                    <w:szCs w:val="56"/>
                                    <w:lang w:val="en-US" w:eastAsia="zh-CN"/>
                                  </w:rPr>
                                  <w:t>《互联网数据库开发》课程团队作业</w:t>
                                </w:r>
                              </w:p>
                            </w:txbxContent>
                          </wps:txbx>
                          <wps:bodyPr wrap="square" lIns="96420" tIns="48210" rIns="96420" bIns="4821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矩形 259" o:spid="_x0000_s1026" o:spt="1" style="position:absolute;left:0pt;margin-left:-61.55pt;margin-top:120.6pt;height:72pt;width:609.7pt;z-index:251659264;mso-width-relative:page;mso-height-relative:page;" filled="f" stroked="f" coordsize="21600,21600" o:gfxdata="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dOugNoAAAANAQAADwAAAAAAAAABACAAAAAiAAAAZHJzL2Rvd25yZXYueG1sUEsBAhQA&#10;FAAAAAgAh07iQOBu7yvwAQAA0QMAAA4AAAAAAAAAAQAgAAAAKQ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7.59212598425197pt,3.79606299212598pt,7.59212598425197pt,3.79606299212598pt">
                      <w:txbxContent>
                        <w:p w14:paraId="67ACE96E">
                          <w:pPr>
                            <w:pStyle w:val="19"/>
                            <w:spacing w:before="0" w:beforeAutospacing="0" w:after="0" w:afterAutospacing="0"/>
                            <w:jc w:val="center"/>
                            <w:rPr>
                              <w:rFonts w:hint="default" w:eastAsia="宋体"/>
                              <w:b/>
                              <w:bCs/>
                              <w:sz w:val="56"/>
                              <w:szCs w:val="5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56"/>
                              <w:szCs w:val="56"/>
                              <w:lang w:val="en-US" w:eastAsia="zh-CN"/>
                            </w:rPr>
                            <w:t>《互联网数据库开发》课程团队作业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1019810</wp:posOffset>
                    </wp:positionH>
                    <wp:positionV relativeFrom="paragraph">
                      <wp:posOffset>2625725</wp:posOffset>
                    </wp:positionV>
                    <wp:extent cx="3592195" cy="461645"/>
                    <wp:effectExtent l="0" t="0" r="0" b="0"/>
                    <wp:wrapNone/>
                    <wp:docPr id="10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2195" cy="4616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3DB96C">
                                <w:pPr>
                                  <w:pStyle w:val="19"/>
                                  <w:spacing w:before="0" w:beforeAutospacing="0" w:after="0" w:afterAutospacing="0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  <w:t>小组成员：姜宇，唐明昊，王禹衡，徐海潆</w:t>
                                </w:r>
                              </w:p>
                              <w:p w14:paraId="7856441E">
                                <w:pPr>
                                  <w:pStyle w:val="19"/>
                                  <w:spacing w:before="0" w:beforeAutospacing="0" w:after="0" w:afterAutospacing="0"/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  <w:lang w:val="en-US" w:eastAsia="zh-CN"/>
                                  </w:rPr>
                                  <w:t>学号：</w:t>
                                </w:r>
                                <w:r>
                                  <w:rPr>
                                    <w:rFonts w:hint="eastAsia" w:ascii="黑体" w:hAnsi="黑体" w:eastAsia="黑体" w:cs="黑体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2210705、2113927、2213040、2212180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9" o:spid="_x0000_s1026" o:spt="202" type="#_x0000_t202" style="position:absolute;left:0pt;margin-left:80.3pt;margin-top:206.75pt;height:36.35pt;width:282.85pt;z-index:251664384;mso-width-relative:page;mso-height-relative:page;" filled="f" stroked="f" coordsize="21600,21600" o:gfxdata="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4l5jNcAAAALAQAADwAAAAAAAAABACAAAAAiAAAAZHJzL2Rvd25yZXYueG1sUEsBAhQA&#10;FAAAAAgAh07iQP7SzV26AQAAXgMAAA4AAAAAAAAAAQAgAAAAJgEAAGRycy9lMm9Eb2MueG1sUEsF&#10;BgAAAAAGAAYAWQEAAFIF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 w14:paraId="0D3DB96C">
                          <w:pPr>
                            <w:pStyle w:val="19"/>
                            <w:spacing w:before="0" w:beforeAutospacing="0" w:after="0" w:afterAutospacing="0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  <w:t>小组成员：姜宇，唐明昊，王禹衡，徐海潆</w:t>
                          </w:r>
                        </w:p>
                        <w:p w14:paraId="7856441E">
                          <w:pPr>
                            <w:pStyle w:val="19"/>
                            <w:spacing w:before="0" w:beforeAutospacing="0" w:after="0" w:afterAutospacing="0"/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  <w:lang w:val="en-US" w:eastAsia="zh-CN"/>
                            </w:rPr>
                            <w:t>学号：</w:t>
                          </w:r>
                          <w:r>
                            <w:rPr>
                              <w:rFonts w:hint="eastAsia" w:ascii="黑体" w:hAnsi="黑体" w:eastAsia="黑体" w:cs="黑体"/>
                              <w:b/>
                              <w:bCs/>
                              <w:sz w:val="28"/>
                              <w:szCs w:val="28"/>
                            </w:rPr>
                            <w:t>2210705、2113927、2213040、2212180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黑体" w:hAnsi="宋体" w:eastAsia="黑体" w:cs="宋体"/>
              <w:bCs/>
              <w:sz w:val="52"/>
              <w:szCs w:val="28"/>
            </w:rPr>
            <w:br w:type="page"/>
          </w:r>
        </w:p>
      </w:sdtContent>
    </w:sdt>
    <w:p w14:paraId="125FEA0D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bookmarkStart w:id="0" w:name="_Toc236045832"/>
      <w:bookmarkStart w:id="1" w:name="_Toc236193775"/>
      <w:bookmarkStart w:id="2" w:name="_Toc236566536"/>
      <w:bookmarkStart w:id="3" w:name="_Toc236047085"/>
      <w:r>
        <w:t>前端部署：</w:t>
      </w:r>
    </w:p>
    <w:p w14:paraId="6407255C">
      <w:pPr>
        <w:pStyle w:val="3"/>
        <w:keepNext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_GoBack"/>
      <w:bookmarkEnd w:id="4"/>
      <w:r>
        <w:t>Node.js：</w:t>
      </w:r>
    </w:p>
    <w:p w14:paraId="559EAD02">
      <w:pPr>
        <w:pStyle w:val="4"/>
        <w:keepNext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r>
        <w:t>什么是Node.js:</w:t>
      </w:r>
    </w:p>
    <w:p w14:paraId="12582928">
      <w:pPr>
        <w:pStyle w:val="12"/>
      </w:pPr>
      <w:r>
        <w:t>在之前大二的专业选修课《数据可视化》中，我们已经接触过对于Node.js的配置和使用了。</w:t>
      </w:r>
    </w:p>
    <w:p w14:paraId="72CAF9F9">
      <w:pPr>
        <w:pStyle w:val="12"/>
      </w:pPr>
      <w:r>
        <w:fldChar w:fldCharType="begin"/>
      </w:r>
      <w:r>
        <w:instrText xml:space="preserve"> HYPERLINK "https://so.csdn.net/so/search?q=Node&amp;spm=1001.2101.3001.7020" \t "https://blog.csdn.net/thlzjfefe/article/details/_blank" </w:instrText>
      </w:r>
      <w:r>
        <w:fldChar w:fldCharType="separate"/>
      </w:r>
      <w:r>
        <w:t>Node</w:t>
      </w:r>
      <w:r>
        <w:fldChar w:fldCharType="end"/>
      </w:r>
      <w:r>
        <w:t>.js 是一个基于 Chrome V8 引擎的 JavaScript 运行环境。Node.js 使用了一个事件驱动、非阻塞式 I/O 的模型，使其轻量又高效。简单地说 Node.js 就是运行在服务端的 JavaScript，利用JavaScript在服务端进行编程。Node.js是一个让JavaScript运行在服务器端的开发平台，它让JavaScript的触角伸到了服务器端，可以与PHP、JSP、Python、Ruby平起平坐。Node.js不是一种独立的语言，与PHP、JSP、Python、Perl、Ruby的“既是语言，也是平台”不同，Node.js使用JavaScript进行编程，运行在JavaScript引擎上（V8）。nodejs开发的构成就是利用</w:t>
      </w:r>
      <w:r>
        <w:fldChar w:fldCharType="begin"/>
      </w:r>
      <w:r>
        <w:instrText xml:space="preserve"> HYPERLINK "https://edu.csdn.net/cloud/sd_summit?utm_source=glcblog&amp;spm=1001.2101.3001.7020" \t "https://blog.csdn.net/thlzjfefe/article/details/_blank" </w:instrText>
      </w:r>
      <w:r>
        <w:fldChar w:fldCharType="separate"/>
      </w:r>
      <w:r>
        <w:t>npm</w:t>
      </w:r>
      <w:r>
        <w:fldChar w:fldCharType="end"/>
      </w:r>
      <w:r>
        <w:t>开发的社区提供的大量的第三方包加上基本的ECMAScript脚本语言以及node平台提供的一系列编程接口进行编程。</w:t>
      </w:r>
    </w:p>
    <w:p w14:paraId="376263F3">
      <w:pPr>
        <w:pStyle w:val="4"/>
        <w:keepNext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r>
        <w:t>Node.js安装部署：</w:t>
      </w:r>
    </w:p>
    <w:p w14:paraId="7F4FB7F4">
      <w:pPr>
        <w:pStyle w:val="5"/>
        <w:keepNext/>
        <w:numPr>
          <w:ilvl w:val="0"/>
          <w:numId w:val="4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进入官方地址网站下载安装包：</w:t>
      </w:r>
    </w:p>
    <w:p w14:paraId="63A4720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6755" cy="2298700"/>
            <wp:effectExtent l="0" t="0" r="762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4651" b="11592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3208C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E3C1F9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F3B0B8">
      <w:pPr>
        <w:pStyle w:val="5"/>
        <w:keepNext/>
        <w:numPr>
          <w:ilvl w:val="0"/>
          <w:numId w:val="4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安装程序：</w:t>
      </w:r>
    </w:p>
    <w:p w14:paraId="21EBFEBE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 w14:paraId="4B7255D5">
      <w:pPr>
        <w:pStyle w:val="12"/>
        <w:rPr>
          <w:b/>
        </w:rPr>
      </w:pPr>
      <w:r>
        <w:rPr>
          <w:b/>
        </w:rPr>
        <w:t>·首先打开安装包，开始安装Node.js:</w:t>
      </w:r>
    </w:p>
    <w:p w14:paraId="593CDC8C"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7725" cy="250952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023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809BDF">
      <w:pPr>
        <w:pStyle w:val="12"/>
        <w:rPr>
          <w:b/>
        </w:rPr>
      </w:pPr>
      <w:r>
        <w:rPr>
          <w:b/>
        </w:rPr>
        <w:t>·选择对应的路径：</w:t>
      </w:r>
    </w:p>
    <w:p w14:paraId="2CC36EC2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275" cy="304609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48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6F8A6B">
      <w:pPr>
        <w:pStyle w:val="12"/>
        <w:widowControl/>
        <w:rPr>
          <w:b/>
        </w:rPr>
      </w:pPr>
      <w:r>
        <w:rPr>
          <w:b/>
        </w:rPr>
        <w:t>·而后根据自身需求进行选择：</w:t>
      </w:r>
    </w:p>
    <w:p w14:paraId="30CDD920"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6210" cy="26987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b="1125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17EC05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 w14:paraId="0F7F304C">
      <w:pPr>
        <w:pStyle w:val="12"/>
        <w:widowControl/>
        <w:rPr>
          <w:b/>
        </w:rPr>
      </w:pPr>
      <w:r>
        <w:rPr>
          <w:b/>
        </w:rPr>
        <w:t>·点击Finish，完成安装：</w:t>
      </w:r>
    </w:p>
    <w:p w14:paraId="1314712D">
      <w:pPr>
        <w:keepNext w:val="0"/>
        <w:keepLines w:val="0"/>
        <w:widowControl/>
        <w:suppressLineNumbers w:val="0"/>
        <w:jc w:val="center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3281045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43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9B0FC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 w14:paraId="1F839DB1">
      <w:pPr>
        <w:pStyle w:val="1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b/>
        </w:rPr>
      </w:pPr>
      <w:r>
        <w:rPr>
          <w:b/>
        </w:rPr>
        <w:t>·检验：测试安装是否成功，按下【win+R】键，输入cmd，打开cmd窗口：</w:t>
      </w:r>
    </w:p>
    <w:p w14:paraId="692A952C">
      <w:pPr>
        <w:pStyle w:val="12"/>
      </w:pPr>
      <w:r>
        <w:t>输入：node -v     // 显示node.js版本</w:t>
      </w:r>
    </w:p>
    <w:p w14:paraId="3AE9136A">
      <w:pPr>
        <w:pStyle w:val="12"/>
      </w:pPr>
      <w:r>
        <w:t>         </w:t>
      </w:r>
      <w:r>
        <w:fldChar w:fldCharType="begin"/>
      </w:r>
      <w:r>
        <w:instrText xml:space="preserve"> HYPERLINK "https://edu.csdn.net/cloud/sd_summit?utm_source=glcblog&amp;spm=1001.2101.3001.7020" \t "https://blog.csdn.net/WHF__/article/details/_blank" </w:instrText>
      </w:r>
      <w:r>
        <w:fldChar w:fldCharType="separate"/>
      </w:r>
      <w:r>
        <w:t>npm</w:t>
      </w:r>
      <w:r>
        <w:fldChar w:fldCharType="end"/>
      </w:r>
      <w:r>
        <w:t> -v      // 显示npm版本</w:t>
      </w:r>
    </w:p>
    <w:p w14:paraId="54809012"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958465"/>
            <wp:effectExtent l="0" t="0" r="0" b="381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b="1226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EF49BB">
      <w:pPr>
        <w:pStyle w:val="3"/>
        <w:keepNext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工具包下载：</w:t>
      </w:r>
    </w:p>
    <w:p w14:paraId="1C883BF9">
      <w:pPr>
        <w:pStyle w:val="12"/>
      </w:pPr>
      <w:r>
        <w:t>在完成了对于node.js的安装之后，我们就可以完成对于前端代码的运行了，但是，在此之前，我们需要先下载，我们网页中所使用到的多种工具包。</w:t>
      </w:r>
    </w:p>
    <w:p w14:paraId="5331BD78">
      <w:pPr>
        <w:pStyle w:val="12"/>
      </w:pPr>
      <w:r>
        <w:t>与Python类似，在Python中，如果我们想要使用某个工具包，除了需要在代码中import之外，还需要下载对应的安装包，使用pip指令。那同样的，在node.js中，我们使用npm install来下载对应的工具包。具体的代码如下所示。</w:t>
      </w:r>
    </w:p>
    <w:p w14:paraId="6C03FF02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install </w:t>
      </w:r>
    </w:p>
    <w:p w14:paraId="7B01809F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run format </w:t>
      </w:r>
    </w:p>
    <w:p w14:paraId="2D5C92BA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install element-plus </w:t>
      </w:r>
    </w:p>
    <w:p w14:paraId="2C94C5F0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install plyr </w:t>
      </w:r>
    </w:p>
    <w:p w14:paraId="4C45C2A1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install comment-core-library </w:t>
      </w:r>
    </w:p>
    <w:p w14:paraId="5D05580E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install gsap </w:t>
      </w:r>
    </w:p>
    <w:p w14:paraId="2F95E2B8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npm install axios </w:t>
      </w:r>
    </w:p>
    <w:p w14:paraId="5E0CC2DA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>npm install ip</w:t>
      </w:r>
    </w:p>
    <w:p w14:paraId="146EC1EE"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 w:ascii="Courier New" w:hAnsi="Courier New" w:cs="Courier New"/>
          <w:kern w:val="0"/>
          <w:sz w:val="24"/>
          <w:szCs w:val="24"/>
          <w:lang w:val="en-US" w:eastAsia="zh-CN" w:bidi="ar"/>
        </w:rPr>
      </w:pPr>
    </w:p>
    <w:bookmarkEnd w:id="0"/>
    <w:bookmarkEnd w:id="1"/>
    <w:bookmarkEnd w:id="2"/>
    <w:bookmarkEnd w:id="3"/>
    <w:p w14:paraId="021D70DC">
      <w:pPr>
        <w:pStyle w:val="3"/>
        <w:keepNext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前端启动：</w:t>
      </w:r>
    </w:p>
    <w:p w14:paraId="71FE7D66">
      <w:pPr>
        <w:pStyle w:val="12"/>
        <w:rPr>
          <w:b w:val="0"/>
        </w:rPr>
      </w:pPr>
      <w:r>
        <w:rPr>
          <w:b w:val="0"/>
        </w:rPr>
        <w:t>在下载完成所有的安装包之后，我们就可以运行前端代码了。</w:t>
      </w:r>
    </w:p>
    <w:p w14:paraId="531AC90F">
      <w:pPr>
        <w:pStyle w:val="12"/>
        <w:rPr>
          <w:b w:val="0"/>
        </w:rPr>
      </w:pPr>
      <w:r>
        <w:rPr>
          <w:b w:val="0"/>
        </w:rPr>
        <w:t>在终端中，cd到frontend文件夹，而后输入指令：</w:t>
      </w:r>
    </w:p>
    <w:p w14:paraId="79C6C1FA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>npm run dev</w:t>
      </w:r>
    </w:p>
    <w:p w14:paraId="13C7D3B9">
      <w:pPr>
        <w:pStyle w:val="12"/>
      </w:pPr>
      <w:r>
        <w:t>即可实现前端代码的运行。</w:t>
      </w:r>
    </w:p>
    <w:p w14:paraId="0592033A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后端部署：</w:t>
      </w:r>
    </w:p>
    <w:p w14:paraId="59FFFAF0">
      <w:pPr>
        <w:pStyle w:val="12"/>
      </w:pPr>
      <w:r>
        <w:t>在完成了前端的代码部署之后，我们输入指令开始运行。在进入对应的登录注册页面之后，我们会发现，无法注册或者登录。这是由于我们后端还没有运行，无法提供相应的服务。</w:t>
      </w:r>
    </w:p>
    <w:p w14:paraId="5500E675">
      <w:pPr>
        <w:pStyle w:val="12"/>
      </w:pPr>
      <w:r>
        <w:t>下面我们进行后端代码的配置，我们本次作业使用了yii2框架完成对于网络的开发。因此，下面提供了后端代码的配置方法：</w:t>
      </w:r>
    </w:p>
    <w:p w14:paraId="2F4A4141">
      <w:pPr>
        <w:pStyle w:val="3"/>
        <w:keepNext/>
        <w:numPr>
          <w:ilvl w:val="0"/>
          <w:numId w:val="5"/>
        </w:numPr>
        <w:ind w:left="0" w:leftChars="0" w:firstLine="0" w:firstLineChars="0"/>
        <w:rPr>
          <w:b w:val="0"/>
          <w:bdr w:val="none" w:sz="0" w:space="0"/>
        </w:rPr>
      </w:pPr>
      <w:r>
        <w:t>Composer配置：</w:t>
      </w:r>
    </w:p>
    <w:p w14:paraId="7C09B7B7">
      <w:pPr>
        <w:pStyle w:val="12"/>
      </w:pPr>
      <w:r>
        <w:t>如果还没有安装 Composer，你可以按 </w:t>
      </w:r>
      <w:r>
        <w:fldChar w:fldCharType="begin"/>
      </w:r>
      <w:r>
        <w:instrText xml:space="preserve"> HYPERLINK "https://getcomposer.org/download/" </w:instrText>
      </w:r>
      <w:r>
        <w:fldChar w:fldCharType="separate"/>
      </w:r>
      <w:r>
        <w:t>getcomposer.org</w:t>
      </w:r>
      <w:r>
        <w:fldChar w:fldCharType="end"/>
      </w:r>
      <w:r>
        <w:t> 中的方法安装。 在 Linux 和 Mac OS X 中可以运行如下命令：</w:t>
      </w:r>
    </w:p>
    <w:p w14:paraId="2FF98F72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 xml:space="preserve">curl -sS https://getcomposer.org/installer | php </w:t>
      </w:r>
    </w:p>
    <w:p w14:paraId="68AC4D49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>mv composer.phar /usr/local/bin/composer</w:t>
      </w:r>
    </w:p>
    <w:p w14:paraId="60CDE96F">
      <w:pPr>
        <w:pStyle w:val="12"/>
      </w:pPr>
      <w:r>
        <w:t>在 Windows 中，你需要下载并运行 </w:t>
      </w:r>
      <w:r>
        <w:fldChar w:fldCharType="begin"/>
      </w:r>
      <w:r>
        <w:instrText xml:space="preserve"> HYPERLINK "https://getcomposer.org/Composer-Setup.exe" \o "Composer-Setup.exe" </w:instrText>
      </w:r>
      <w:r>
        <w:fldChar w:fldCharType="separate"/>
      </w:r>
      <w:r>
        <w:t>Composer-Setup.exe</w:t>
      </w:r>
      <w:r>
        <w:fldChar w:fldCharType="end"/>
      </w:r>
      <w:r>
        <w:t>。</w:t>
      </w:r>
    </w:p>
    <w:p w14:paraId="72507BF2">
      <w:pPr>
        <w:pStyle w:val="12"/>
      </w:pPr>
      <w:r>
        <w:t>在本指南中，所有 composer 命令都假定您已经安装了</w:t>
      </w:r>
      <w:r>
        <w:fldChar w:fldCharType="begin"/>
      </w:r>
      <w:r>
        <w:instrText xml:space="preserve"> HYPERLINK "https://getcomposer.org/doc/00-intro.md" \l "globally" \o "全局" </w:instrText>
      </w:r>
      <w:r>
        <w:fldChar w:fldCharType="separate"/>
      </w:r>
      <w:r>
        <w:t>全局</w:t>
      </w:r>
      <w:r>
        <w:fldChar w:fldCharType="end"/>
      </w:r>
      <w:r>
        <w:t> 的 composer， 这样它可以作为 </w:t>
      </w:r>
      <w:r>
        <w:t>composer 命令。如果您在本地目录中使用 </w:t>
      </w:r>
      <w:r>
        <w:t>composer.phar， 则必须相应地调整示例命令。</w:t>
      </w:r>
    </w:p>
    <w:p w14:paraId="595FCACE">
      <w:pPr>
        <w:pStyle w:val="3"/>
        <w:keepNext/>
        <w:numPr>
          <w:ilvl w:val="0"/>
          <w:numId w:val="5"/>
        </w:numPr>
        <w:ind w:left="0" w:leftChars="0" w:firstLine="0" w:firstLineChars="0"/>
        <w:rPr>
          <w:b w:val="0"/>
          <w:bdr w:val="none" w:sz="0" w:space="0"/>
        </w:rPr>
      </w:pPr>
      <w:r>
        <w:t>yii配置：</w:t>
      </w:r>
    </w:p>
    <w:p w14:paraId="6C04DBC6">
      <w:pPr>
        <w:pStyle w:val="12"/>
      </w:pPr>
      <w:r>
        <w:t>在完成了对于composer的安装之后，那么接下来就需要完成对于yii框架的需求的安装了。</w:t>
      </w:r>
    </w:p>
    <w:p w14:paraId="75307B13">
      <w:pPr>
        <w:pStyle w:val="12"/>
      </w:pPr>
      <w:r>
        <w:t>我们已经完成对于composer的安装。因此类比node.js中对于安装包的下载。</w:t>
      </w:r>
    </w:p>
    <w:p w14:paraId="6712F356">
      <w:pPr>
        <w:pStyle w:val="12"/>
      </w:pPr>
      <w:r>
        <w:t>（1）首先cd到backend的文件夹下，而后输入指令</w:t>
      </w:r>
      <w:r>
        <w:rPr>
          <w:b/>
        </w:rPr>
        <w:t>composer install</w:t>
      </w:r>
      <w:r>
        <w:t>完成对于各种工具包的安装，需要注意的是：</w:t>
      </w:r>
    </w:p>
    <w:p w14:paraId="79FD97DB">
      <w:r>
        <w:drawing>
          <wp:inline distT="0" distB="0" distL="114300" distR="114300">
            <wp:extent cx="5274310" cy="1055370"/>
            <wp:effectExtent l="0" t="0" r="2540" b="19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F364">
      <w:pPr>
        <w:pStyle w:val="12"/>
      </w:pPr>
      <w:r>
        <w:t>（1）</w:t>
      </w:r>
      <w:r>
        <w:t>如果你成功地完成了所有安装包的下载。之后，应该可以运行后端的代码了。我们输入指令：</w:t>
      </w:r>
    </w:p>
    <w:p w14:paraId="78F3E5C8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>php yii serve --port &lt;端口号&gt;</w:t>
      </w:r>
    </w:p>
    <w:p w14:paraId="1E633A8A">
      <w:pPr>
        <w:pStyle w:val="12"/>
      </w:pPr>
      <w:r>
        <w:t>不出意外的话，应该会输出以下信息：</w:t>
      </w:r>
    </w:p>
    <w:p w14:paraId="5F0783B2">
      <w:pPr>
        <w:pStyle w:val="12"/>
        <w:pBdr>
          <w:top w:val="dotted" w:color="4874CB" w:themeColor="accent1" w:sz="18" w:space="10"/>
          <w:left w:val="dotted" w:color="4874CB" w:themeColor="accent1" w:sz="18" w:space="14"/>
          <w:bottom w:val="dotted" w:color="4874CB" w:themeColor="accent1" w:sz="18" w:space="10"/>
          <w:right w:val="dotted" w:color="4874CB" w:themeColor="accent1" w:sz="18" w:space="14"/>
        </w:pBdr>
        <w:rPr>
          <w:b/>
        </w:rPr>
      </w:pPr>
      <w:r>
        <w:rPr>
          <w:b/>
        </w:rPr>
        <w:t>Server started on http://localhost:&lt;端口号&gt;</w:t>
      </w:r>
    </w:p>
    <w:p w14:paraId="56921984">
      <w:pPr>
        <w:pStyle w:val="12"/>
      </w:pPr>
      <w:r>
        <w:t>而后访问对应的网站，就可以实现后端管理页面的访问。</w:t>
      </w:r>
    </w:p>
    <w:p w14:paraId="787C8C63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数据库部署：</w:t>
      </w:r>
    </w:p>
    <w:p w14:paraId="03DD320F">
      <w:pPr>
        <w:pStyle w:val="12"/>
      </w:pPr>
      <w:r>
        <w:t>考虑到我们在大二下学期无论是在《数据库系统》理论课程的学习中，还是在上机考试中，都已经学习并使用过mysql或者xampp对应的功能和方法。因此，关于mysql的配置，可以参考：</w:t>
      </w:r>
    </w:p>
    <w:p w14:paraId="1F8971FB">
      <w:pPr>
        <w:pStyle w:val="12"/>
      </w:pPr>
      <w:r>
        <w:fldChar w:fldCharType="begin"/>
      </w:r>
      <w:r>
        <w:instrText xml:space="preserve"> HYPERLINK "https://blog.csdn.net/unauna9739/article/details/124702155。" </w:instrText>
      </w:r>
      <w:r>
        <w:fldChar w:fldCharType="separate"/>
      </w:r>
      <w:r>
        <w:rPr>
          <w:rStyle w:val="24"/>
        </w:rPr>
        <w:t>https://blog.csdn.net/unauna9739/article/details/124702155.</w:t>
      </w:r>
      <w:r>
        <w:fldChar w:fldCharType="end"/>
      </w:r>
    </w:p>
    <w:p w14:paraId="0AC834EA">
      <w:pPr>
        <w:pStyle w:val="12"/>
      </w:pPr>
      <w:r>
        <w:t>我们在实验中，需要将对应的sql文件引入到数据库中：</w:t>
      </w:r>
    </w:p>
    <w:p w14:paraId="053C96CF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47795"/>
            <wp:effectExtent l="0" t="0" r="698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B778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一键部署脚本：</w:t>
      </w:r>
    </w:p>
    <w:p w14:paraId="4055C925">
      <w:pPr>
        <w:pStyle w:val="12"/>
      </w:pPr>
      <w:r>
        <w:t>我们同样配备了整个程序的一键部署脚本，双击start.bat文件，输入对应的数据库密码和root等信息之后，就可以实现一键部署。</w:t>
      </w:r>
    </w:p>
    <w:p w14:paraId="7466ED35">
      <w:pPr>
        <w:pStyle w:val="2"/>
        <w:keepNext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程序运行：</w:t>
      </w:r>
    </w:p>
    <w:p w14:paraId="16A87E3D">
      <w:pPr>
        <w:pStyle w:val="12"/>
      </w:pPr>
      <w:r>
        <w:t>·每次运行前，确认已经完成了数据库的导入，并正确连接。</w:t>
      </w:r>
    </w:p>
    <w:p w14:paraId="2161F917">
      <w:pPr>
        <w:pStyle w:val="12"/>
      </w:pPr>
      <w:r>
        <w:t>·前端：cd到frontend，输入指令：npm run dev</w:t>
      </w:r>
    </w:p>
    <w:p w14:paraId="08670ECA">
      <w:pPr>
        <w:pStyle w:val="12"/>
      </w:pPr>
      <w:r>
        <w:t>·后端：cd到backend，输入指令：php yii serve --port &lt;端口号&gt;</w:t>
      </w:r>
    </w:p>
    <w:p w14:paraId="1446C426">
      <w:pPr>
        <w:ind w:left="0" w:leftChars="0" w:firstLine="0" w:firstLineChars="0"/>
        <w:rPr>
          <w:rFonts w:hint="default"/>
          <w:lang w:val="en-US" w:eastAsia="zh-CN"/>
        </w:rPr>
      </w:pPr>
    </w:p>
    <w:p w14:paraId="7C18A27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0" w:footer="850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4942F">
    <w:pPr>
      <w:autoSpaceDE w:val="0"/>
      <w:autoSpaceDN w:val="0"/>
      <w:adjustRightInd w:val="0"/>
      <w:spacing w:line="240" w:lineRule="auto"/>
      <w:ind w:left="200" w:firstLine="0" w:firstLineChars="0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8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776BC8">
    <w:pPr>
      <w:pBdr>
        <w:bottom w:val="none" w:color="auto" w:sz="4" w:space="0"/>
      </w:pBdr>
      <w:spacing w:line="240" w:lineRule="auto"/>
      <w:ind w:firstLine="174" w:firstLineChars="83"/>
      <w:jc w:val="right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22598"/>
    <w:multiLevelType w:val="singleLevel"/>
    <w:tmpl w:val="C3E22598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1">
    <w:nsid w:val="D7D3C575"/>
    <w:multiLevelType w:val="singleLevel"/>
    <w:tmpl w:val="D7D3C575"/>
    <w:lvl w:ilvl="0" w:tentative="0">
      <w:start w:val="1"/>
      <w:numFmt w:val="decimal"/>
      <w:suff w:val="space"/>
      <w:lvlText w:val="1.1.%1"/>
      <w:lvlJc w:val="left"/>
      <w:pPr>
        <w:ind w:left="0" w:firstLine="0"/>
      </w:pPr>
      <w:rPr>
        <w:rFonts w:hint="default"/>
      </w:rPr>
    </w:lvl>
  </w:abstractNum>
  <w:abstractNum w:abstractNumId="2">
    <w:nsid w:val="E2776955"/>
    <w:multiLevelType w:val="singleLevel"/>
    <w:tmpl w:val="E2776955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</w:abstractNum>
  <w:abstractNum w:abstractNumId="3">
    <w:nsid w:val="6A00B883"/>
    <w:multiLevelType w:val="singleLevel"/>
    <w:tmpl w:val="6A00B883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4">
    <w:nsid w:val="7FE621E2"/>
    <w:multiLevelType w:val="singleLevel"/>
    <w:tmpl w:val="7FE621E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96B8E"/>
    <w:rsid w:val="00005402"/>
    <w:rsid w:val="000C0015"/>
    <w:rsid w:val="0011760F"/>
    <w:rsid w:val="001365EF"/>
    <w:rsid w:val="00161ED9"/>
    <w:rsid w:val="00276E33"/>
    <w:rsid w:val="00535735"/>
    <w:rsid w:val="00540651"/>
    <w:rsid w:val="006003CE"/>
    <w:rsid w:val="007A170B"/>
    <w:rsid w:val="00997C38"/>
    <w:rsid w:val="00AE02FF"/>
    <w:rsid w:val="00B76B30"/>
    <w:rsid w:val="00C33AFB"/>
    <w:rsid w:val="00D4122F"/>
    <w:rsid w:val="00FA2C23"/>
    <w:rsid w:val="00FC572B"/>
    <w:rsid w:val="01122D38"/>
    <w:rsid w:val="024C492F"/>
    <w:rsid w:val="02555E80"/>
    <w:rsid w:val="036816BC"/>
    <w:rsid w:val="03884515"/>
    <w:rsid w:val="045070C7"/>
    <w:rsid w:val="0454223C"/>
    <w:rsid w:val="048748A1"/>
    <w:rsid w:val="049E5617"/>
    <w:rsid w:val="055C43A4"/>
    <w:rsid w:val="05F257ED"/>
    <w:rsid w:val="064C6216"/>
    <w:rsid w:val="06710E08"/>
    <w:rsid w:val="071C6FC5"/>
    <w:rsid w:val="07C739AD"/>
    <w:rsid w:val="07DA3499"/>
    <w:rsid w:val="07E2412A"/>
    <w:rsid w:val="07EA2721"/>
    <w:rsid w:val="08320B12"/>
    <w:rsid w:val="08365E65"/>
    <w:rsid w:val="085B1D6F"/>
    <w:rsid w:val="086C37B7"/>
    <w:rsid w:val="088A6319"/>
    <w:rsid w:val="089B620B"/>
    <w:rsid w:val="09101C07"/>
    <w:rsid w:val="09187C60"/>
    <w:rsid w:val="09462D49"/>
    <w:rsid w:val="0A0213CF"/>
    <w:rsid w:val="0A161583"/>
    <w:rsid w:val="0A1F722F"/>
    <w:rsid w:val="0A8916BE"/>
    <w:rsid w:val="0AA27E70"/>
    <w:rsid w:val="0AED6118"/>
    <w:rsid w:val="0B687AB8"/>
    <w:rsid w:val="0B6E5916"/>
    <w:rsid w:val="0BE3198C"/>
    <w:rsid w:val="0C1464BD"/>
    <w:rsid w:val="0CDB69E6"/>
    <w:rsid w:val="0CED0A04"/>
    <w:rsid w:val="0DAE5F61"/>
    <w:rsid w:val="0E002589"/>
    <w:rsid w:val="0E9D1812"/>
    <w:rsid w:val="0EAF071F"/>
    <w:rsid w:val="0EDF6FFF"/>
    <w:rsid w:val="0F5231EE"/>
    <w:rsid w:val="0F851480"/>
    <w:rsid w:val="0F926E56"/>
    <w:rsid w:val="0FFE255B"/>
    <w:rsid w:val="10284C2D"/>
    <w:rsid w:val="103A7F8B"/>
    <w:rsid w:val="10BE10ED"/>
    <w:rsid w:val="11317B11"/>
    <w:rsid w:val="115C4694"/>
    <w:rsid w:val="116B07E1"/>
    <w:rsid w:val="11851C0B"/>
    <w:rsid w:val="119500A0"/>
    <w:rsid w:val="13CC394E"/>
    <w:rsid w:val="1424570B"/>
    <w:rsid w:val="144638D4"/>
    <w:rsid w:val="1448764C"/>
    <w:rsid w:val="14950BF1"/>
    <w:rsid w:val="14BA1BCC"/>
    <w:rsid w:val="14CF33D4"/>
    <w:rsid w:val="14F81749"/>
    <w:rsid w:val="15270711"/>
    <w:rsid w:val="155B6F0B"/>
    <w:rsid w:val="160A26DF"/>
    <w:rsid w:val="16946B78"/>
    <w:rsid w:val="16D15307"/>
    <w:rsid w:val="16F643D6"/>
    <w:rsid w:val="17811845"/>
    <w:rsid w:val="181F4A63"/>
    <w:rsid w:val="188415AA"/>
    <w:rsid w:val="18BE7B6B"/>
    <w:rsid w:val="18E2303C"/>
    <w:rsid w:val="18F5709E"/>
    <w:rsid w:val="19610321"/>
    <w:rsid w:val="19ED4732"/>
    <w:rsid w:val="1A2C70C8"/>
    <w:rsid w:val="1A400DC5"/>
    <w:rsid w:val="1A655860"/>
    <w:rsid w:val="1A78055F"/>
    <w:rsid w:val="1A8213DE"/>
    <w:rsid w:val="1AF23E6D"/>
    <w:rsid w:val="1B0A6F12"/>
    <w:rsid w:val="1B32070E"/>
    <w:rsid w:val="1B47749E"/>
    <w:rsid w:val="1B5D7B73"/>
    <w:rsid w:val="1BDA551F"/>
    <w:rsid w:val="1BE40095"/>
    <w:rsid w:val="1C97240B"/>
    <w:rsid w:val="1CB966AD"/>
    <w:rsid w:val="1CD53A34"/>
    <w:rsid w:val="1CD852E5"/>
    <w:rsid w:val="1D295B40"/>
    <w:rsid w:val="1D456657"/>
    <w:rsid w:val="1E04307C"/>
    <w:rsid w:val="1E053EAE"/>
    <w:rsid w:val="1E44456D"/>
    <w:rsid w:val="1E5906A7"/>
    <w:rsid w:val="1EB17446"/>
    <w:rsid w:val="1EBD4792"/>
    <w:rsid w:val="1EFA1543"/>
    <w:rsid w:val="1F0B19A2"/>
    <w:rsid w:val="1F204350"/>
    <w:rsid w:val="1F506CFF"/>
    <w:rsid w:val="1F705CAA"/>
    <w:rsid w:val="1FA63478"/>
    <w:rsid w:val="1FB913FE"/>
    <w:rsid w:val="20005BAF"/>
    <w:rsid w:val="20564928"/>
    <w:rsid w:val="207F66EB"/>
    <w:rsid w:val="20A91472"/>
    <w:rsid w:val="219037BA"/>
    <w:rsid w:val="22000BCA"/>
    <w:rsid w:val="221C46F3"/>
    <w:rsid w:val="224617CA"/>
    <w:rsid w:val="22A86A88"/>
    <w:rsid w:val="22CD5A34"/>
    <w:rsid w:val="22FB2867"/>
    <w:rsid w:val="237648E2"/>
    <w:rsid w:val="23A1571D"/>
    <w:rsid w:val="23E9602A"/>
    <w:rsid w:val="240A1975"/>
    <w:rsid w:val="245A2A83"/>
    <w:rsid w:val="24B56CB2"/>
    <w:rsid w:val="25092387"/>
    <w:rsid w:val="25475522"/>
    <w:rsid w:val="25711C6D"/>
    <w:rsid w:val="25E65ACE"/>
    <w:rsid w:val="26157286"/>
    <w:rsid w:val="26633E71"/>
    <w:rsid w:val="2685028B"/>
    <w:rsid w:val="271E5FEA"/>
    <w:rsid w:val="27D84E00"/>
    <w:rsid w:val="283F446A"/>
    <w:rsid w:val="28777BF4"/>
    <w:rsid w:val="28C72DDD"/>
    <w:rsid w:val="28D9666D"/>
    <w:rsid w:val="290336EA"/>
    <w:rsid w:val="297939AC"/>
    <w:rsid w:val="2A2E4673"/>
    <w:rsid w:val="2A377A4E"/>
    <w:rsid w:val="2A3E4E6F"/>
    <w:rsid w:val="2A45199C"/>
    <w:rsid w:val="2AA7735C"/>
    <w:rsid w:val="2B0F3147"/>
    <w:rsid w:val="2CCD0296"/>
    <w:rsid w:val="2CD51841"/>
    <w:rsid w:val="2CDF3C4E"/>
    <w:rsid w:val="2D502A1C"/>
    <w:rsid w:val="2D5163A0"/>
    <w:rsid w:val="2D901AAC"/>
    <w:rsid w:val="2D9E539A"/>
    <w:rsid w:val="2DC82B8D"/>
    <w:rsid w:val="2DF0053E"/>
    <w:rsid w:val="2E0E2A33"/>
    <w:rsid w:val="2EB22E6E"/>
    <w:rsid w:val="2EE35A04"/>
    <w:rsid w:val="2EF266DA"/>
    <w:rsid w:val="2EF31DD9"/>
    <w:rsid w:val="2F6C253D"/>
    <w:rsid w:val="2F7761B3"/>
    <w:rsid w:val="2FED39F6"/>
    <w:rsid w:val="2FFE5A1F"/>
    <w:rsid w:val="311566B0"/>
    <w:rsid w:val="3216623C"/>
    <w:rsid w:val="321677F3"/>
    <w:rsid w:val="3220530C"/>
    <w:rsid w:val="324F3ED3"/>
    <w:rsid w:val="32A22CFF"/>
    <w:rsid w:val="32DF36FA"/>
    <w:rsid w:val="32F37391"/>
    <w:rsid w:val="332B3C8B"/>
    <w:rsid w:val="33681573"/>
    <w:rsid w:val="337C47C4"/>
    <w:rsid w:val="337E678E"/>
    <w:rsid w:val="33890C8F"/>
    <w:rsid w:val="33A02192"/>
    <w:rsid w:val="33B827DD"/>
    <w:rsid w:val="34355056"/>
    <w:rsid w:val="345474EF"/>
    <w:rsid w:val="35042CC3"/>
    <w:rsid w:val="351D3D85"/>
    <w:rsid w:val="356B105B"/>
    <w:rsid w:val="358A6424"/>
    <w:rsid w:val="35BA15D4"/>
    <w:rsid w:val="36A82D3E"/>
    <w:rsid w:val="36B22D91"/>
    <w:rsid w:val="377D1E2F"/>
    <w:rsid w:val="37B54C07"/>
    <w:rsid w:val="37D0115D"/>
    <w:rsid w:val="38163529"/>
    <w:rsid w:val="38606463"/>
    <w:rsid w:val="389D610E"/>
    <w:rsid w:val="38B467AE"/>
    <w:rsid w:val="38C63620"/>
    <w:rsid w:val="38E86458"/>
    <w:rsid w:val="390414E4"/>
    <w:rsid w:val="393477F7"/>
    <w:rsid w:val="396C0E37"/>
    <w:rsid w:val="39760439"/>
    <w:rsid w:val="397B107A"/>
    <w:rsid w:val="39801AB6"/>
    <w:rsid w:val="39BB7E3A"/>
    <w:rsid w:val="39DA2245"/>
    <w:rsid w:val="3A014C52"/>
    <w:rsid w:val="3A2B2111"/>
    <w:rsid w:val="3A4D0C68"/>
    <w:rsid w:val="3A810912"/>
    <w:rsid w:val="3A835774"/>
    <w:rsid w:val="3AF17846"/>
    <w:rsid w:val="3B2F036E"/>
    <w:rsid w:val="3B7B1805"/>
    <w:rsid w:val="3BA40D5C"/>
    <w:rsid w:val="3BBF7944"/>
    <w:rsid w:val="3CDC4526"/>
    <w:rsid w:val="3D103806"/>
    <w:rsid w:val="3D462A22"/>
    <w:rsid w:val="3D5E4F3B"/>
    <w:rsid w:val="3DD97850"/>
    <w:rsid w:val="3E03001F"/>
    <w:rsid w:val="3E2A4396"/>
    <w:rsid w:val="3EF86514"/>
    <w:rsid w:val="3F88629F"/>
    <w:rsid w:val="407C02A4"/>
    <w:rsid w:val="40FE2CBD"/>
    <w:rsid w:val="415B3C6B"/>
    <w:rsid w:val="41766CF7"/>
    <w:rsid w:val="41AA0C24"/>
    <w:rsid w:val="42892A5A"/>
    <w:rsid w:val="429631C5"/>
    <w:rsid w:val="429A2A36"/>
    <w:rsid w:val="42C909B1"/>
    <w:rsid w:val="43770B04"/>
    <w:rsid w:val="450B1E4C"/>
    <w:rsid w:val="454E218C"/>
    <w:rsid w:val="455F1B3C"/>
    <w:rsid w:val="46B81B60"/>
    <w:rsid w:val="46BF1A95"/>
    <w:rsid w:val="46E930D4"/>
    <w:rsid w:val="472642DB"/>
    <w:rsid w:val="473811B8"/>
    <w:rsid w:val="47A76D05"/>
    <w:rsid w:val="47A81BD4"/>
    <w:rsid w:val="47DC5461"/>
    <w:rsid w:val="48074B4D"/>
    <w:rsid w:val="481D0EAC"/>
    <w:rsid w:val="481F6B0D"/>
    <w:rsid w:val="484A400D"/>
    <w:rsid w:val="49127407"/>
    <w:rsid w:val="4913361B"/>
    <w:rsid w:val="495518E8"/>
    <w:rsid w:val="49583186"/>
    <w:rsid w:val="498D6FD8"/>
    <w:rsid w:val="49CD26CE"/>
    <w:rsid w:val="4AE64EED"/>
    <w:rsid w:val="4AF54F29"/>
    <w:rsid w:val="4B0A2502"/>
    <w:rsid w:val="4B661B8A"/>
    <w:rsid w:val="4BC3678F"/>
    <w:rsid w:val="4BD607C1"/>
    <w:rsid w:val="4C622C23"/>
    <w:rsid w:val="4C675291"/>
    <w:rsid w:val="4CC923A9"/>
    <w:rsid w:val="4CDC2824"/>
    <w:rsid w:val="4D8D78A2"/>
    <w:rsid w:val="4E3B262B"/>
    <w:rsid w:val="4E6C395B"/>
    <w:rsid w:val="4EA36361"/>
    <w:rsid w:val="4F097C45"/>
    <w:rsid w:val="4F350BEE"/>
    <w:rsid w:val="4F936CC6"/>
    <w:rsid w:val="4FBC20E2"/>
    <w:rsid w:val="4FE65048"/>
    <w:rsid w:val="4FEA3E0D"/>
    <w:rsid w:val="502F4C40"/>
    <w:rsid w:val="50430D9A"/>
    <w:rsid w:val="508F1B83"/>
    <w:rsid w:val="508F21FD"/>
    <w:rsid w:val="50A05B3E"/>
    <w:rsid w:val="50FF1DB5"/>
    <w:rsid w:val="513576A5"/>
    <w:rsid w:val="514D7E89"/>
    <w:rsid w:val="517B21F2"/>
    <w:rsid w:val="519F1952"/>
    <w:rsid w:val="51B263F2"/>
    <w:rsid w:val="51D860AE"/>
    <w:rsid w:val="521F0CE5"/>
    <w:rsid w:val="523C53F3"/>
    <w:rsid w:val="524D7600"/>
    <w:rsid w:val="52B61649"/>
    <w:rsid w:val="52D47D21"/>
    <w:rsid w:val="53287946"/>
    <w:rsid w:val="541B5AFB"/>
    <w:rsid w:val="54222D4F"/>
    <w:rsid w:val="54694499"/>
    <w:rsid w:val="54773EB0"/>
    <w:rsid w:val="54932F24"/>
    <w:rsid w:val="54B05DCB"/>
    <w:rsid w:val="54B43966"/>
    <w:rsid w:val="55DE2094"/>
    <w:rsid w:val="565A22EB"/>
    <w:rsid w:val="56675220"/>
    <w:rsid w:val="566C50E8"/>
    <w:rsid w:val="56A8574D"/>
    <w:rsid w:val="572A43B4"/>
    <w:rsid w:val="57452F9B"/>
    <w:rsid w:val="57566F57"/>
    <w:rsid w:val="57680954"/>
    <w:rsid w:val="57B02EBF"/>
    <w:rsid w:val="57B123DF"/>
    <w:rsid w:val="57B166ED"/>
    <w:rsid w:val="580023AA"/>
    <w:rsid w:val="58B101BD"/>
    <w:rsid w:val="58DC15BD"/>
    <w:rsid w:val="59575208"/>
    <w:rsid w:val="59684D1F"/>
    <w:rsid w:val="59E0483E"/>
    <w:rsid w:val="5A004D4A"/>
    <w:rsid w:val="5A011A11"/>
    <w:rsid w:val="5A213699"/>
    <w:rsid w:val="5A2C3F9F"/>
    <w:rsid w:val="5A736072"/>
    <w:rsid w:val="5BEA5EBF"/>
    <w:rsid w:val="5C0F21BC"/>
    <w:rsid w:val="5C205D85"/>
    <w:rsid w:val="5C3B523C"/>
    <w:rsid w:val="5C6843A1"/>
    <w:rsid w:val="5C6A307B"/>
    <w:rsid w:val="5C7230D7"/>
    <w:rsid w:val="5CC96B8E"/>
    <w:rsid w:val="5CFC40FC"/>
    <w:rsid w:val="5DB81DEE"/>
    <w:rsid w:val="5DCF4E9B"/>
    <w:rsid w:val="5DF572A1"/>
    <w:rsid w:val="5F3C0D5E"/>
    <w:rsid w:val="5F85487D"/>
    <w:rsid w:val="5FA34D03"/>
    <w:rsid w:val="5FF57F11"/>
    <w:rsid w:val="6034283E"/>
    <w:rsid w:val="60B17064"/>
    <w:rsid w:val="611C2FBF"/>
    <w:rsid w:val="614D13CA"/>
    <w:rsid w:val="61BF360C"/>
    <w:rsid w:val="61E82D68"/>
    <w:rsid w:val="621D4588"/>
    <w:rsid w:val="62533B99"/>
    <w:rsid w:val="626847F0"/>
    <w:rsid w:val="626C6E93"/>
    <w:rsid w:val="626F2755"/>
    <w:rsid w:val="6273528F"/>
    <w:rsid w:val="628726BA"/>
    <w:rsid w:val="62F070C6"/>
    <w:rsid w:val="638C7AC3"/>
    <w:rsid w:val="639E2E44"/>
    <w:rsid w:val="63B065C7"/>
    <w:rsid w:val="63D134C0"/>
    <w:rsid w:val="63DE27AE"/>
    <w:rsid w:val="63DF0B09"/>
    <w:rsid w:val="63ED29F1"/>
    <w:rsid w:val="6418474B"/>
    <w:rsid w:val="6439514A"/>
    <w:rsid w:val="65000502"/>
    <w:rsid w:val="65827169"/>
    <w:rsid w:val="65C77271"/>
    <w:rsid w:val="663A3E2E"/>
    <w:rsid w:val="66442670"/>
    <w:rsid w:val="66FC3400"/>
    <w:rsid w:val="67024893"/>
    <w:rsid w:val="67D1173C"/>
    <w:rsid w:val="686F0F31"/>
    <w:rsid w:val="689871CF"/>
    <w:rsid w:val="68A662B1"/>
    <w:rsid w:val="68AD6BF3"/>
    <w:rsid w:val="68C531A9"/>
    <w:rsid w:val="691A6E99"/>
    <w:rsid w:val="69620955"/>
    <w:rsid w:val="699343FB"/>
    <w:rsid w:val="69EE74C3"/>
    <w:rsid w:val="6A022F6E"/>
    <w:rsid w:val="6A062EE8"/>
    <w:rsid w:val="6A440E91"/>
    <w:rsid w:val="6A4B221F"/>
    <w:rsid w:val="6A503CD9"/>
    <w:rsid w:val="6A773864"/>
    <w:rsid w:val="6AC34708"/>
    <w:rsid w:val="6B592AB7"/>
    <w:rsid w:val="6B7000B8"/>
    <w:rsid w:val="6BA63184"/>
    <w:rsid w:val="6BCA7B25"/>
    <w:rsid w:val="6C1256EA"/>
    <w:rsid w:val="6D1F7993"/>
    <w:rsid w:val="6D7026B9"/>
    <w:rsid w:val="6E5042A8"/>
    <w:rsid w:val="6EF30BEF"/>
    <w:rsid w:val="6F892541"/>
    <w:rsid w:val="6FB10D76"/>
    <w:rsid w:val="70082960"/>
    <w:rsid w:val="701423EB"/>
    <w:rsid w:val="70D31FDB"/>
    <w:rsid w:val="70F9772A"/>
    <w:rsid w:val="7128436B"/>
    <w:rsid w:val="71D365FE"/>
    <w:rsid w:val="71E116BB"/>
    <w:rsid w:val="71EE29DB"/>
    <w:rsid w:val="720A6E64"/>
    <w:rsid w:val="727D3192"/>
    <w:rsid w:val="72964C39"/>
    <w:rsid w:val="729A0448"/>
    <w:rsid w:val="72AA05BD"/>
    <w:rsid w:val="72F14C16"/>
    <w:rsid w:val="733A1083"/>
    <w:rsid w:val="73610D05"/>
    <w:rsid w:val="738022BD"/>
    <w:rsid w:val="73A803F0"/>
    <w:rsid w:val="73D9191C"/>
    <w:rsid w:val="73EB05CF"/>
    <w:rsid w:val="73F92CEC"/>
    <w:rsid w:val="747F1DD9"/>
    <w:rsid w:val="74A25132"/>
    <w:rsid w:val="74C57072"/>
    <w:rsid w:val="753D12FE"/>
    <w:rsid w:val="75502DDF"/>
    <w:rsid w:val="75C87993"/>
    <w:rsid w:val="76120F8B"/>
    <w:rsid w:val="762D19E3"/>
    <w:rsid w:val="763A3180"/>
    <w:rsid w:val="77F51A1C"/>
    <w:rsid w:val="782C21D0"/>
    <w:rsid w:val="783427E8"/>
    <w:rsid w:val="783C589D"/>
    <w:rsid w:val="78564BB1"/>
    <w:rsid w:val="78836DD1"/>
    <w:rsid w:val="79536ACE"/>
    <w:rsid w:val="79947BE9"/>
    <w:rsid w:val="7ABD4419"/>
    <w:rsid w:val="7C5D4911"/>
    <w:rsid w:val="7C6A0A0D"/>
    <w:rsid w:val="7CE514ED"/>
    <w:rsid w:val="7D355E22"/>
    <w:rsid w:val="7D750FF3"/>
    <w:rsid w:val="7E030AED"/>
    <w:rsid w:val="7E0E0B1F"/>
    <w:rsid w:val="7E1443D7"/>
    <w:rsid w:val="7F10576C"/>
    <w:rsid w:val="7F5573F7"/>
    <w:rsid w:val="7F9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5"/>
    <w:qFormat/>
    <w:uiPriority w:val="0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="312" w:beforeLines="100" w:beforeAutospacing="0" w:afterAutospacing="0" w:line="360" w:lineRule="auto"/>
      <w:ind w:firstLine="600"/>
      <w:jc w:val="both"/>
      <w:textAlignment w:val="auto"/>
      <w:outlineLvl w:val="0"/>
    </w:pPr>
    <w:rPr>
      <w:rFonts w:ascii="Calibri" w:hAnsi="Calibri" w:eastAsia="黑体" w:cs="Times New Roman"/>
      <w:color w:val="000000"/>
      <w:kern w:val="44"/>
      <w:sz w:val="30"/>
      <w:szCs w:val="20"/>
      <w:lang w:bidi="ar-SA"/>
    </w:rPr>
  </w:style>
  <w:style w:type="paragraph" w:styleId="3">
    <w:name w:val="heading 2"/>
    <w:next w:val="1"/>
    <w:link w:val="37"/>
    <w:qFormat/>
    <w:uiPriority w:val="0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560" w:firstLineChars="200"/>
      <w:jc w:val="both"/>
      <w:textAlignment w:val="auto"/>
      <w:outlineLvl w:val="1"/>
    </w:pPr>
    <w:rPr>
      <w:rFonts w:ascii="黑体" w:hAnsi="黑体" w:eastAsia="黑体" w:cs="黑体"/>
      <w:color w:val="000000"/>
      <w:kern w:val="2"/>
      <w:sz w:val="28"/>
      <w:szCs w:val="28"/>
      <w:lang w:bidi="ar-SA"/>
    </w:rPr>
  </w:style>
  <w:style w:type="paragraph" w:styleId="4">
    <w:name w:val="heading 3"/>
    <w:next w:val="1"/>
    <w:link w:val="38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4"/>
      <w:szCs w:val="24"/>
      <w:lang w:bidi="ar-SA"/>
    </w:rPr>
  </w:style>
  <w:style w:type="paragraph" w:styleId="5">
    <w:name w:val="heading 4"/>
    <w:next w:val="1"/>
    <w:link w:val="39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6">
    <w:name w:val="heading 5"/>
    <w:next w:val="1"/>
    <w:link w:val="32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7">
    <w:name w:val="heading 6"/>
    <w:next w:val="1"/>
    <w:link w:val="33"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8">
    <w:name w:val="heading 7"/>
    <w:next w:val="1"/>
    <w:semiHidden/>
    <w:unhideWhenUsed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9">
    <w:name w:val="heading 8"/>
    <w:next w:val="1"/>
    <w:semiHidden/>
    <w:unhideWhenUsed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paragraph" w:styleId="10">
    <w:name w:val="heading 9"/>
    <w:next w:val="1"/>
    <w:semiHidden/>
    <w:unhideWhenUsed/>
    <w:qFormat/>
    <w:uiPriority w:val="9"/>
    <w:pPr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beforeAutospacing="0" w:afterAutospacing="0" w:line="360" w:lineRule="auto"/>
      <w:ind w:firstLine="480"/>
      <w:jc w:val="both"/>
      <w:textAlignment w:val="auto"/>
      <w:outlineLvl w:val="2"/>
    </w:pPr>
    <w:rPr>
      <w:rFonts w:ascii="黑体" w:hAnsi="黑体" w:eastAsia="黑体" w:cs="黑体"/>
      <w:color w:val="000000"/>
      <w:kern w:val="2"/>
      <w:sz w:val="21"/>
      <w:szCs w:val="24"/>
      <w:lang w:bidi="ar-SA"/>
    </w:rPr>
  </w:style>
  <w:style w:type="character" w:default="1" w:styleId="22">
    <w:name w:val="Default Paragraph Font"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/>
      <w:szCs w:val="20"/>
    </w:rPr>
  </w:style>
  <w:style w:type="paragraph" w:styleId="12">
    <w:name w:val="Body Text"/>
    <w:semiHidden/>
    <w:unhideWhenUsed/>
    <w:uiPriority w:val="99"/>
    <w:pPr>
      <w:pageBreakBefore w:val="0"/>
      <w:widowControl w:val="0"/>
      <w:kinsoku/>
      <w:wordWrap/>
      <w:overflowPunct/>
      <w:topLinePunct w:val="0"/>
      <w:autoSpaceDE/>
      <w:autoSpaceDN/>
      <w:bidi w:val="0"/>
      <w:adjustRightInd/>
      <w:spacing w:line="360" w:lineRule="auto"/>
      <w:ind w:firstLine="482"/>
      <w:jc w:val="both"/>
      <w:textAlignment w:val="auto"/>
      <w:outlineLvl w:val="9"/>
    </w:pPr>
    <w:rPr>
      <w:rFonts w:ascii="Times New Roman" w:hAnsi="Calibri" w:eastAsia="宋体" w:cs="Times New Roman"/>
      <w:kern w:val="2"/>
      <w:sz w:val="24"/>
      <w:szCs w:val="20"/>
      <w:lang w:bidi="ar-SA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480"/>
      <w:jc w:val="left"/>
    </w:pPr>
    <w:rPr>
      <w:rFonts w:ascii="Calibri" w:hAnsi="Calibri"/>
      <w:iCs/>
      <w:szCs w:val="20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spacing w:before="120" w:after="120"/>
      <w:ind w:firstLine="0" w:firstLineChars="0"/>
      <w:jc w:val="left"/>
    </w:pPr>
    <w:rPr>
      <w:rFonts w:ascii="Calibri" w:hAnsi="Calibri"/>
      <w:bCs/>
      <w:caps/>
      <w:szCs w:val="20"/>
    </w:rPr>
  </w:style>
  <w:style w:type="paragraph" w:styleId="17">
    <w:name w:val="Subtitle"/>
    <w:qFormat/>
    <w:uiPriority w:val="11"/>
    <w:pPr>
      <w:widowControl w:val="0"/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 w:eastAsia="宋体" w:cs="Times New Roman"/>
      <w:b/>
      <w:kern w:val="28"/>
      <w:sz w:val="32"/>
      <w:szCs w:val="24"/>
      <w:lang w:bidi="ar-SA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240"/>
      <w:jc w:val="left"/>
    </w:pPr>
    <w:rPr>
      <w:rFonts w:ascii="Calibri" w:hAnsi="Calibri"/>
      <w:smallCaps/>
      <w:szCs w:val="20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20">
    <w:name w:val="Title"/>
    <w:qFormat/>
    <w:uiPriority w:val="10"/>
    <w:pPr>
      <w:widowControl w:val="0"/>
      <w:tabs>
        <w:tab w:val="left" w:pos="0"/>
        <w:tab w:val="left" w:pos="3934"/>
        <w:tab w:val="center" w:pos="4590"/>
      </w:tabs>
      <w:spacing w:line="360" w:lineRule="auto"/>
      <w:ind w:left="11381" w:hanging="11381" w:hangingChars="3149"/>
      <w:jc w:val="center"/>
      <w:outlineLvl w:val="9"/>
    </w:pPr>
    <w:rPr>
      <w:rFonts w:ascii="黑体" w:hAnsi="宋体" w:eastAsia="黑体" w:cs="Times New Roman"/>
      <w:b/>
      <w:kern w:val="2"/>
      <w:sz w:val="36"/>
      <w:szCs w:val="36"/>
      <w:lang w:bidi="ar-SA"/>
    </w:r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Hyperlink"/>
    <w:basedOn w:val="22"/>
    <w:semiHidden/>
    <w:unhideWhenUsed/>
    <w:qFormat/>
    <w:uiPriority w:val="99"/>
    <w:rPr>
      <w:color w:val="0000FF"/>
      <w:u w:val="single"/>
    </w:rPr>
  </w:style>
  <w:style w:type="character" w:styleId="25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6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8">
    <w:name w:val="标题 1 字符"/>
    <w:basedOn w:val="2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1">
    <w:name w:val="标题 4 字符"/>
    <w:basedOn w:val="22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2"/>
    <w:link w:val="6"/>
    <w:qFormat/>
    <w:uiPriority w:val="9"/>
    <w:rPr>
      <w:rFonts w:eastAsia="黑体"/>
      <w:bCs/>
      <w:szCs w:val="28"/>
      <w:lang w:val="zh-CN" w:eastAsia="zh-CN"/>
    </w:rPr>
  </w:style>
  <w:style w:type="character" w:customStyle="1" w:styleId="33">
    <w:name w:val="标题 6 字符"/>
    <w:basedOn w:val="22"/>
    <w:link w:val="7"/>
    <w:qFormat/>
    <w:uiPriority w:val="9"/>
    <w:rPr>
      <w:rFonts w:eastAsia="黑体"/>
      <w:bCs/>
      <w:szCs w:val="24"/>
      <w:lang w:val="zh-CN" w:eastAsia="zh-CN"/>
    </w:rPr>
  </w:style>
  <w:style w:type="character" w:customStyle="1" w:styleId="34">
    <w:name w:val="页脚 Char"/>
    <w:qFormat/>
    <w:uiPriority w:val="99"/>
    <w:rPr>
      <w:kern w:val="2"/>
      <w:sz w:val="18"/>
      <w:szCs w:val="18"/>
      <w:lang w:val="zh-CN" w:eastAsia="zh-CN"/>
    </w:rPr>
  </w:style>
  <w:style w:type="character" w:customStyle="1" w:styleId="35">
    <w:name w:val="标题 1 字符1"/>
    <w:link w:val="2"/>
    <w:qFormat/>
    <w:uiPriority w:val="0"/>
    <w:rPr>
      <w:rFonts w:eastAsia="黑体"/>
      <w:bCs/>
      <w:kern w:val="44"/>
      <w:szCs w:val="44"/>
      <w:lang w:val="zh-CN" w:eastAsia="zh-CN"/>
    </w:rPr>
  </w:style>
  <w:style w:type="paragraph" w:styleId="36">
    <w:name w:val="List Paragraph"/>
    <w:basedOn w:val="1"/>
    <w:qFormat/>
    <w:uiPriority w:val="34"/>
    <w:pPr>
      <w:ind w:firstLine="420"/>
    </w:pPr>
  </w:style>
  <w:style w:type="character" w:customStyle="1" w:styleId="37">
    <w:name w:val="标题 2 字符1"/>
    <w:link w:val="3"/>
    <w:qFormat/>
    <w:uiPriority w:val="0"/>
    <w:rPr>
      <w:rFonts w:eastAsia="黑体"/>
      <w:bCs/>
      <w:szCs w:val="32"/>
      <w:lang w:val="zh-CN" w:eastAsia="zh-CN"/>
    </w:rPr>
  </w:style>
  <w:style w:type="character" w:customStyle="1" w:styleId="38">
    <w:name w:val="标题 3 字符1"/>
    <w:link w:val="4"/>
    <w:qFormat/>
    <w:uiPriority w:val="9"/>
    <w:rPr>
      <w:rFonts w:eastAsia="黑体"/>
      <w:bCs/>
      <w:szCs w:val="32"/>
      <w:lang w:val="zh-CN" w:eastAsia="zh-CN"/>
    </w:rPr>
  </w:style>
  <w:style w:type="character" w:customStyle="1" w:styleId="39">
    <w:name w:val="标题 4 字符1"/>
    <w:link w:val="5"/>
    <w:qFormat/>
    <w:uiPriority w:val="9"/>
    <w:rPr>
      <w:rFonts w:eastAsia="黑体"/>
      <w:bCs/>
      <w:szCs w:val="28"/>
      <w:lang w:val="zh-CN" w:eastAsia="zh-CN"/>
    </w:rPr>
  </w:style>
  <w:style w:type="character" w:customStyle="1" w:styleId="40">
    <w:name w:val="页眉 Char"/>
    <w:qFormat/>
    <w:uiPriority w:val="99"/>
    <w:rPr>
      <w:kern w:val="2"/>
      <w:sz w:val="21"/>
      <w:szCs w:val="18"/>
      <w:lang w:val="zh-CN" w:eastAsia="zh-CN"/>
    </w:rPr>
  </w:style>
  <w:style w:type="paragraph" w:customStyle="1" w:styleId="41">
    <w:name w:val="内容块-03-a"/>
    <w:basedOn w:val="1"/>
    <w:next w:val="1"/>
    <w:qFormat/>
    <w:uiPriority w:val="0"/>
    <w:pPr>
      <w:pBdr>
        <w:top w:val="dotted" w:color="4874CB" w:themeColor="accent1" w:sz="18" w:space="10"/>
        <w:left w:val="dotted" w:color="4874CB" w:themeColor="accent1" w:sz="18" w:space="14"/>
        <w:bottom w:val="dotted" w:color="4874CB" w:themeColor="accent1" w:sz="18" w:space="10"/>
        <w:right w:val="dotted" w:color="4874CB" w:themeColor="accent1" w:sz="18" w:space="14"/>
      </w:pBdr>
      <w:shd w:val="clear" w:color="auto" w:fill="F9FAFD" w:themeFill="accent1" w:themeFillTint="08"/>
      <w:ind w:left="340" w:right="312"/>
      <w:textAlignment w:val="center"/>
    </w:pPr>
    <w:rPr>
      <w:rFonts w:asciiTheme="minorAscii" w:hAnsiTheme="minorAscii"/>
      <w:color w:val="auto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3788\AppData\Roaming\kingsoft\office6\templates\download\ceb8fd7f-c18b-44bf-b5bd-ac5837873d5f\&#25991;&#26723;&#26684;&#24335;&#35268;&#33539;.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文档格式规范.docx</Template>
  <Pages>8</Pages>
  <Words>1360</Words>
  <Characters>2104</Characters>
  <Lines>29</Lines>
  <Paragraphs>8</Paragraphs>
  <TotalTime>3</TotalTime>
  <ScaleCrop>false</ScaleCrop>
  <LinksUpToDate>false</LinksUpToDate>
  <CharactersWithSpaces>2208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2024-12-16T02:22:00Z</dcterms:created>
  <dc:creator>^_^</dc:creator>
  <cp:lastModifiedBy>^_^</cp:lastModifiedBy>
  <dcterms:modified xsi:type="dcterms:W3CDTF">2024-12-16T07:24:56Z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UUID">
    <vt:lpwstr>v1.0_mb_IjSgoutCw9T7gYfl5e2SVQ==</vt:lpwstr>
  </property>
  <property fmtid="{D5CDD505-2E9C-101B-9397-08002B2CF9AE}" pid="4" name="ICV">
    <vt:lpwstr>7A2D145976274D728D41810F12D9CF1E_13</vt:lpwstr>
  </property>
</Properties>
</file>